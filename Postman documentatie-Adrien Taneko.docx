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C943E" w14:textId="77777777" w:rsidR="00622A26" w:rsidRPr="00FC0D6A" w:rsidRDefault="00622A26" w:rsidP="00622A26">
      <w:pPr>
        <w:rPr>
          <w:lang w:val="nl-NL"/>
        </w:rPr>
      </w:pPr>
    </w:p>
    <w:tbl>
      <w:tblPr>
        <w:tblpPr w:horzAnchor="margin" w:tblpXSpec="right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8221"/>
      </w:tblGrid>
      <w:tr w:rsidR="004832C4" w:rsidRPr="00FC0D6A" w14:paraId="189A32D8" w14:textId="77777777" w:rsidTr="53552FA6">
        <w:tc>
          <w:tcPr>
            <w:tcW w:w="8437" w:type="dxa"/>
          </w:tcPr>
          <w:p w14:paraId="6C6FD062" w14:textId="77777777" w:rsidR="004832C4" w:rsidRPr="00FC0D6A" w:rsidRDefault="004832C4" w:rsidP="00DD46F1">
            <w:pPr>
              <w:pStyle w:val="kadertitelblad"/>
              <w:framePr w:wrap="auto" w:hAnchor="text" w:xAlign="left" w:yAlign="inline"/>
              <w:suppressOverlap w:val="0"/>
              <w:rPr>
                <w:lang w:val="nl-NL"/>
              </w:rPr>
            </w:pPr>
          </w:p>
        </w:tc>
      </w:tr>
      <w:tr w:rsidR="004832C4" w:rsidRPr="00FC0D6A" w14:paraId="029B1D31" w14:textId="77777777" w:rsidTr="53552FA6">
        <w:tc>
          <w:tcPr>
            <w:tcW w:w="8437" w:type="dxa"/>
          </w:tcPr>
          <w:p w14:paraId="6E9D4A07" w14:textId="77777777" w:rsidR="00C7772E" w:rsidRPr="00FC0D6A" w:rsidRDefault="006D0DDD" w:rsidP="00501068">
            <w:pPr>
              <w:pStyle w:val="kadertitelblad"/>
              <w:framePr w:wrap="auto" w:hAnchor="text" w:xAlign="left" w:yAlign="inline"/>
              <w:suppressOverlap w:val="0"/>
              <w:rPr>
                <w:b/>
                <w:lang w:val="nl-NL"/>
              </w:rPr>
            </w:pPr>
            <w:r w:rsidRPr="00FC0D6A">
              <w:rPr>
                <w:b/>
                <w:lang w:val="nl-NL"/>
              </w:rPr>
              <w:t>Adrien Taneko</w:t>
            </w:r>
          </w:p>
          <w:p w14:paraId="232DEC46" w14:textId="77777777" w:rsidR="00C7772E" w:rsidRPr="00FC0D6A" w:rsidRDefault="006D0DDD" w:rsidP="00501068">
            <w:pPr>
              <w:pStyle w:val="kadertitelblad"/>
              <w:framePr w:wrap="auto" w:hAnchor="text" w:xAlign="left" w:yAlign="inline"/>
              <w:suppressOverlap w:val="0"/>
              <w:rPr>
                <w:b/>
                <w:lang w:val="nl-NL"/>
              </w:rPr>
            </w:pPr>
            <w:r w:rsidRPr="00FC0D6A">
              <w:rPr>
                <w:b/>
                <w:lang w:val="nl-NL"/>
              </w:rPr>
              <w:t>R</w:t>
            </w:r>
            <w:r w:rsidR="00DF7AD6" w:rsidRPr="00FC0D6A">
              <w:rPr>
                <w:b/>
                <w:lang w:val="nl-NL"/>
              </w:rPr>
              <w:t>0780417</w:t>
            </w:r>
          </w:p>
          <w:p w14:paraId="33CE0B7A" w14:textId="172BB541" w:rsidR="00C7772E" w:rsidRPr="00FC0D6A" w:rsidRDefault="00C7772E" w:rsidP="00501068">
            <w:pPr>
              <w:pStyle w:val="kadertitelblad"/>
              <w:framePr w:wrap="auto" w:hAnchor="text" w:xAlign="left" w:yAlign="inline"/>
              <w:suppressOverlap w:val="0"/>
              <w:rPr>
                <w:lang w:val="nl-NL"/>
              </w:rPr>
            </w:pPr>
            <w:r w:rsidRPr="00FC0D6A">
              <w:rPr>
                <w:b/>
                <w:lang w:val="nl-NL"/>
              </w:rPr>
              <w:t>Groep</w:t>
            </w:r>
            <w:r w:rsidR="00C53647" w:rsidRPr="00FC0D6A">
              <w:rPr>
                <w:b/>
                <w:lang w:val="nl-NL"/>
              </w:rPr>
              <w:t>1-</w:t>
            </w:r>
            <w:r w:rsidR="00C53647" w:rsidRPr="00FC0D6A">
              <w:rPr>
                <w:lang w:val="nl-NL"/>
              </w:rPr>
              <w:t>2</w:t>
            </w:r>
          </w:p>
        </w:tc>
      </w:tr>
      <w:tr w:rsidR="004832C4" w:rsidRPr="00FC0D6A" w14:paraId="271B65A9" w14:textId="77777777" w:rsidTr="53552FA6">
        <w:tc>
          <w:tcPr>
            <w:tcW w:w="8437" w:type="dxa"/>
          </w:tcPr>
          <w:p w14:paraId="13BB9A6C" w14:textId="77777777" w:rsidR="004832C4" w:rsidRPr="00FC0D6A" w:rsidRDefault="009F0069" w:rsidP="00DD46F1">
            <w:pPr>
              <w:pStyle w:val="kadertitelblad"/>
              <w:framePr w:wrap="auto" w:hAnchor="text" w:xAlign="left" w:yAlign="inline"/>
              <w:suppressOverlap w:val="0"/>
              <w:rPr>
                <w:lang w:val="nl-NL"/>
              </w:rPr>
            </w:pPr>
            <w:sdt>
              <w:sdtPr>
                <w:rPr>
                  <w:rStyle w:val="Style4"/>
                  <w:lang w:val="nl-NL"/>
                </w:rPr>
                <w:alias w:val="Hoeveelste"/>
                <w:tag w:val="Hoeveelste"/>
                <w:id w:val="-153694285"/>
                <w:placeholder>
                  <w:docPart w:val="D2D8363A2FE0414A85D3A3F4467D61D6"/>
                </w:placeholder>
                <w:dropDownList>
                  <w:listItem w:value="Choose an item."/>
                  <w:listItem w:displayText="Eerste" w:value="Eerste"/>
                  <w:listItem w:displayText="Tweede" w:value="Tweede"/>
                  <w:listItem w:displayText="Derde" w:value="Derde"/>
                </w:dropDownList>
              </w:sdtPr>
              <w:sdtEndPr>
                <w:rPr>
                  <w:rStyle w:val="DefaultParagraphFont"/>
                  <w:rFonts w:asciiTheme="minorHAnsi" w:hAnsiTheme="minorHAnsi"/>
                </w:rPr>
              </w:sdtEndPr>
              <w:sdtContent>
                <w:r w:rsidR="00420A3C" w:rsidRPr="00FC0D6A">
                  <w:rPr>
                    <w:rStyle w:val="Style4"/>
                    <w:lang w:val="nl-NL"/>
                  </w:rPr>
                  <w:t>Tweede</w:t>
                </w:r>
              </w:sdtContent>
            </w:sdt>
            <w:r w:rsidR="004A0F6B" w:rsidRPr="00FC0D6A">
              <w:rPr>
                <w:lang w:val="nl-NL"/>
              </w:rPr>
              <w:t xml:space="preserve"> </w:t>
            </w:r>
            <w:r w:rsidR="006E3D9F" w:rsidRPr="00FC0D6A">
              <w:rPr>
                <w:lang w:val="nl-NL"/>
              </w:rPr>
              <w:t>Bachelor</w:t>
            </w:r>
            <w:r w:rsidR="004A0F6B" w:rsidRPr="00FC0D6A">
              <w:rPr>
                <w:lang w:val="nl-NL"/>
              </w:rPr>
              <w:t xml:space="preserve"> -</w:t>
            </w:r>
            <w:r w:rsidR="004832C4" w:rsidRPr="00FC0D6A">
              <w:rPr>
                <w:lang w:val="nl-NL"/>
              </w:rPr>
              <w:t xml:space="preserve"> </w:t>
            </w:r>
            <w:sdt>
              <w:sdtPr>
                <w:rPr>
                  <w:rStyle w:val="Style4"/>
                  <w:lang w:val="nl-NL"/>
                </w:rPr>
                <w:alias w:val="Opleiding"/>
                <w:tag w:val="Opleiding"/>
                <w:id w:val="-1337450494"/>
                <w:placeholder>
                  <w:docPart w:val="08BC1F6AF85D4220A36531BFFBF86572"/>
                </w:placeholder>
                <w:dropDownList>
                  <w:listItem w:value="Choose an item."/>
                  <w:listItem w:displayText="Bedrijfsmanagement" w:value="Bedrijfsmanagement"/>
                  <w:listItem w:displayText="Office Management" w:value="Office Management"/>
                  <w:listItem w:displayText="Toegepaste Informatica" w:value="Toegepaste Informatica"/>
                  <w:listItem w:displayText="Bedrijfsmanagement HAO" w:value="Bedrijfsmanagement HAO"/>
                  <w:listItem w:displayText="Office Management HAO" w:value="Office Management HAO"/>
                </w:dropDownList>
              </w:sdtPr>
              <w:sdtEndPr>
                <w:rPr>
                  <w:rStyle w:val="DefaultParagraphFont"/>
                  <w:rFonts w:asciiTheme="minorHAnsi" w:hAnsiTheme="minorHAnsi"/>
                </w:rPr>
              </w:sdtEndPr>
              <w:sdtContent>
                <w:r w:rsidR="006E3D9F" w:rsidRPr="00FC0D6A">
                  <w:rPr>
                    <w:rStyle w:val="Style4"/>
                    <w:lang w:val="nl-NL"/>
                  </w:rPr>
                  <w:t>Toegepaste Informatica</w:t>
                </w:r>
              </w:sdtContent>
            </w:sdt>
          </w:p>
          <w:sdt>
            <w:sdtPr>
              <w:rPr>
                <w:rStyle w:val="Style4"/>
                <w:lang w:val="nl-NL"/>
              </w:rPr>
              <w:alias w:val="Afstudeerrichting"/>
              <w:tag w:val="Afstudeerrichting"/>
              <w:id w:val="1517964606"/>
              <w:placeholder>
                <w:docPart w:val="8F65A9AC5FD24C9E9DC22D917B3DB474"/>
              </w:placeholder>
              <w:showingPlcHdr/>
              <w:dropDownList>
                <w:listItem w:value="Choose an item."/>
                <w:listItem w:displayText="Accountancy-Fiscaliteit" w:value="Accountancy-Fiscaliteit"/>
                <w:listItem w:displayText="Financie- en Verzekeringswezen" w:value="Financie- en Verzekeringswezen"/>
                <w:listItem w:displayText="Logistiek management" w:value="Logistiek management"/>
                <w:listItem w:displayText="Marketing" w:value="Marketing"/>
                <w:listItem w:displayText="Medical Management Assistant" w:value="Medical Management Assistant"/>
              </w:dropDownList>
            </w:sdtPr>
            <w:sdtEndPr>
              <w:rPr>
                <w:rStyle w:val="DefaultParagraphFont"/>
                <w:rFonts w:asciiTheme="minorHAnsi" w:hAnsiTheme="minorHAnsi"/>
              </w:rPr>
            </w:sdtEndPr>
            <w:sdtContent>
              <w:p w14:paraId="1F1FEEDD" w14:textId="77777777" w:rsidR="004832C4" w:rsidRPr="00FC0D6A" w:rsidRDefault="005D42E4" w:rsidP="00DD46F1">
                <w:pPr>
                  <w:pStyle w:val="kadertitelblad"/>
                  <w:framePr w:wrap="auto" w:hAnchor="text" w:xAlign="left" w:yAlign="inline"/>
                  <w:suppressOverlap w:val="0"/>
                  <w:rPr>
                    <w:b/>
                    <w:lang w:val="nl-NL"/>
                  </w:rPr>
                </w:pPr>
                <w:r w:rsidRPr="00FC0D6A">
                  <w:rPr>
                    <w:rStyle w:val="PlaceholderText"/>
                    <w:vanish/>
                    <w:lang w:val="nl-NL"/>
                  </w:rPr>
                  <w:t>Choose an item.</w:t>
                </w:r>
              </w:p>
            </w:sdtContent>
          </w:sdt>
        </w:tc>
      </w:tr>
      <w:tr w:rsidR="004832C4" w:rsidRPr="00FC0D6A" w14:paraId="6776E65A" w14:textId="77777777" w:rsidTr="53552FA6">
        <w:tc>
          <w:tcPr>
            <w:tcW w:w="8437" w:type="dxa"/>
          </w:tcPr>
          <w:p w14:paraId="6117C1E9" w14:textId="77777777" w:rsidR="004832C4" w:rsidRPr="00FC0D6A" w:rsidRDefault="004832C4" w:rsidP="00DD46F1">
            <w:pPr>
              <w:pStyle w:val="kadertitelblad"/>
              <w:framePr w:wrap="auto" w:hAnchor="text" w:xAlign="left" w:yAlign="inline"/>
              <w:suppressOverlap w:val="0"/>
              <w:rPr>
                <w:lang w:val="nl-NL"/>
              </w:rPr>
            </w:pPr>
          </w:p>
        </w:tc>
      </w:tr>
      <w:tr w:rsidR="004832C4" w:rsidRPr="00FC0D6A" w14:paraId="7E09061F" w14:textId="77777777" w:rsidTr="53552FA6">
        <w:tc>
          <w:tcPr>
            <w:tcW w:w="8437" w:type="dxa"/>
          </w:tcPr>
          <w:p w14:paraId="576FFB50" w14:textId="77777777" w:rsidR="004832C4" w:rsidRPr="00FC0D6A" w:rsidRDefault="004832C4" w:rsidP="00DD46F1">
            <w:pPr>
              <w:pStyle w:val="kadertitelblad"/>
              <w:framePr w:wrap="auto" w:hAnchor="text" w:xAlign="left" w:yAlign="inline"/>
              <w:suppressOverlap w:val="0"/>
              <w:rPr>
                <w:lang w:val="nl-NL"/>
              </w:rPr>
            </w:pPr>
          </w:p>
        </w:tc>
      </w:tr>
      <w:tr w:rsidR="004832C4" w:rsidRPr="00FC0D6A" w14:paraId="1443A198" w14:textId="77777777" w:rsidTr="53552FA6">
        <w:tc>
          <w:tcPr>
            <w:tcW w:w="8437" w:type="dxa"/>
          </w:tcPr>
          <w:p w14:paraId="3B3CE034" w14:textId="197D9BDC" w:rsidR="004832C4" w:rsidRPr="00FC0D6A" w:rsidRDefault="00223E24" w:rsidP="00491689">
            <w:pPr>
              <w:pStyle w:val="kadertitelblad"/>
              <w:framePr w:wrap="auto" w:hAnchor="text" w:xAlign="left" w:yAlign="inline"/>
              <w:ind w:left="-993"/>
              <w:suppressOverlap w:val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S</w:t>
            </w:r>
            <w:proofErr w:type="spellStart"/>
            <w:r>
              <w:rPr>
                <w:b/>
              </w:rPr>
              <w:t>oftaware</w:t>
            </w:r>
            <w:proofErr w:type="spellEnd"/>
            <w:r>
              <w:rPr>
                <w:b/>
              </w:rPr>
              <w:t xml:space="preserve"> testing</w:t>
            </w:r>
          </w:p>
          <w:p w14:paraId="2971F7FE" w14:textId="5B773920" w:rsidR="004832C4" w:rsidRPr="00FC0D6A" w:rsidRDefault="00223E24" w:rsidP="002B3BCA">
            <w:pPr>
              <w:pStyle w:val="kadertitelblad"/>
              <w:framePr w:wrap="auto" w:hAnchor="text" w:xAlign="left" w:yAlign="inline"/>
              <w:suppressOverlap w:val="0"/>
              <w:rPr>
                <w:lang w:val="nl-NL"/>
              </w:rPr>
            </w:pPr>
            <w:r>
              <w:rPr>
                <w:lang w:val="nl-NL"/>
              </w:rPr>
              <w:t xml:space="preserve">Frank </w:t>
            </w:r>
            <w:proofErr w:type="spellStart"/>
            <w:r>
              <w:rPr>
                <w:lang w:val="nl-NL"/>
              </w:rPr>
              <w:t>Serneels</w:t>
            </w:r>
            <w:proofErr w:type="spellEnd"/>
          </w:p>
        </w:tc>
      </w:tr>
      <w:tr w:rsidR="004832C4" w:rsidRPr="00FC0D6A" w14:paraId="328D28C9" w14:textId="77777777" w:rsidTr="53552FA6">
        <w:tc>
          <w:tcPr>
            <w:tcW w:w="8437" w:type="dxa"/>
            <w:tcBorders>
              <w:bottom w:val="single" w:sz="4" w:space="0" w:color="auto"/>
            </w:tcBorders>
          </w:tcPr>
          <w:p w14:paraId="019B014A" w14:textId="77777777" w:rsidR="004832C4" w:rsidRPr="00FC0D6A" w:rsidRDefault="004832C4" w:rsidP="00DD46F1">
            <w:pPr>
              <w:pStyle w:val="kadertitelblad"/>
              <w:framePr w:wrap="auto" w:hAnchor="text" w:xAlign="left" w:yAlign="inline"/>
              <w:suppressOverlap w:val="0"/>
              <w:rPr>
                <w:lang w:val="nl-NL"/>
              </w:rPr>
            </w:pPr>
          </w:p>
        </w:tc>
      </w:tr>
      <w:tr w:rsidR="005D42E4" w:rsidRPr="00FC0D6A" w14:paraId="15954789" w14:textId="77777777" w:rsidTr="53552FA6">
        <w:tc>
          <w:tcPr>
            <w:tcW w:w="8437" w:type="dxa"/>
            <w:tcBorders>
              <w:top w:val="single" w:sz="4" w:space="0" w:color="auto"/>
            </w:tcBorders>
          </w:tcPr>
          <w:p w14:paraId="6C6263A3" w14:textId="3CD94FC3" w:rsidR="005D42E4" w:rsidRPr="00FC0D6A" w:rsidRDefault="005D42E4" w:rsidP="005019F0">
            <w:pPr>
              <w:pStyle w:val="kadertitelblad"/>
              <w:framePr w:wrap="auto" w:hAnchor="text" w:xAlign="left" w:yAlign="inline"/>
              <w:suppressOverlap w:val="0"/>
              <w:rPr>
                <w:lang w:val="nl-NL"/>
              </w:rPr>
            </w:pPr>
            <w:r w:rsidRPr="00FC0D6A">
              <w:rPr>
                <w:lang w:val="nl-NL"/>
              </w:rPr>
              <w:t xml:space="preserve">Academiejaar </w:t>
            </w:r>
            <w:r w:rsidR="006E3D9F" w:rsidRPr="00FC0D6A">
              <w:rPr>
                <w:lang w:val="nl-NL"/>
              </w:rPr>
              <w:t>202</w:t>
            </w:r>
            <w:r w:rsidR="00C53647" w:rsidRPr="00FC0D6A">
              <w:rPr>
                <w:lang w:val="nl-NL"/>
              </w:rPr>
              <w:t>1</w:t>
            </w:r>
            <w:r w:rsidR="006E3D9F" w:rsidRPr="00FC0D6A">
              <w:rPr>
                <w:lang w:val="nl-NL"/>
              </w:rPr>
              <w:t>-202</w:t>
            </w:r>
            <w:r w:rsidR="00C53647" w:rsidRPr="00FC0D6A">
              <w:rPr>
                <w:lang w:val="nl-NL"/>
              </w:rPr>
              <w:t>2</w:t>
            </w:r>
          </w:p>
        </w:tc>
      </w:tr>
    </w:tbl>
    <w:tbl>
      <w:tblPr>
        <w:tblStyle w:val="TableGrid"/>
        <w:tblpPr w:leftFromText="141" w:rightFromText="141" w:vertAnchor="text" w:horzAnchor="margin" w:tblpX="-459" w:tblpY="5388"/>
        <w:tblOverlap w:val="never"/>
        <w:tblW w:w="8665" w:type="dxa"/>
        <w:tblLook w:val="04A0" w:firstRow="1" w:lastRow="0" w:firstColumn="1" w:lastColumn="0" w:noHBand="0" w:noVBand="1"/>
      </w:tblPr>
      <w:tblGrid>
        <w:gridCol w:w="459"/>
        <w:gridCol w:w="8206"/>
      </w:tblGrid>
      <w:tr w:rsidR="004A0F6B" w:rsidRPr="00FC0D6A" w14:paraId="07115EF9" w14:textId="77777777" w:rsidTr="004A0F6B">
        <w:sdt>
          <w:sdtPr>
            <w:rPr>
              <w:rStyle w:val="Style2"/>
              <w:lang w:val="nl-NL"/>
            </w:rPr>
            <w:alias w:val="Titel"/>
            <w:tag w:val="Titel"/>
            <w:id w:val="1423831304"/>
            <w:placeholder>
              <w:docPart w:val="2288D108E6674BB08F3860C0255763B8"/>
            </w:placeholder>
            <w:text/>
          </w:sdtPr>
          <w:sdtEndPr>
            <w:rPr>
              <w:rStyle w:val="Style2"/>
            </w:rPr>
          </w:sdtEndPr>
          <w:sdtContent>
            <w:tc>
              <w:tcPr>
                <w:tcW w:w="866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AE61070" w14:textId="26144979" w:rsidR="004A0F6B" w:rsidRPr="00FC0D6A" w:rsidRDefault="00DC3F08" w:rsidP="004A0F6B">
                <w:pPr>
                  <w:pStyle w:val="kadertitelblad"/>
                  <w:framePr w:wrap="auto" w:hAnchor="text" w:xAlign="left" w:yAlign="inline"/>
                  <w:suppressOverlap w:val="0"/>
                  <w:rPr>
                    <w:lang w:val="nl-NL"/>
                  </w:rPr>
                </w:pPr>
                <w:r>
                  <w:rPr>
                    <w:rStyle w:val="Style2"/>
                    <w:lang w:val="nl-NL"/>
                  </w:rPr>
                  <w:t>Documentatie</w:t>
                </w:r>
                <w:r w:rsidR="00223E24">
                  <w:rPr>
                    <w:rStyle w:val="Style2"/>
                    <w:lang w:val="nl-NL"/>
                  </w:rPr>
                  <w:t xml:space="preserve"> </w:t>
                </w:r>
                <w:r w:rsidR="00386572">
                  <w:rPr>
                    <w:rStyle w:val="Style2"/>
                    <w:lang w:val="nl-NL"/>
                  </w:rPr>
                  <w:t>testomgeving</w:t>
                </w:r>
                <w:r w:rsidR="00EC7A57">
                  <w:rPr>
                    <w:rStyle w:val="Style2"/>
                    <w:lang w:val="nl-NL"/>
                  </w:rPr>
                  <w:t xml:space="preserve"> </w:t>
                </w:r>
                <w:r w:rsidR="001042E3" w:rsidRPr="00FC0D6A">
                  <w:rPr>
                    <w:rStyle w:val="Style2"/>
                    <w:lang w:val="nl-NL"/>
                  </w:rPr>
                  <w:t xml:space="preserve"> </w:t>
                </w:r>
              </w:p>
            </w:tc>
          </w:sdtContent>
        </w:sdt>
      </w:tr>
      <w:tr w:rsidR="004A0F6B" w:rsidRPr="00223E24" w14:paraId="6C042E68" w14:textId="77777777" w:rsidTr="004A0F6B">
        <w:trPr>
          <w:gridBefore w:val="1"/>
          <w:wBefore w:w="459" w:type="dxa"/>
        </w:trPr>
        <w:sdt>
          <w:sdtPr>
            <w:rPr>
              <w:rStyle w:val="Style3"/>
              <w:sz w:val="36"/>
              <w:szCs w:val="36"/>
              <w:lang w:val="nl-NL"/>
            </w:rPr>
            <w:alias w:val="Ondertitel"/>
            <w:tag w:val="Ondertitel"/>
            <w:id w:val="601386055"/>
            <w:placeholder>
              <w:docPart w:val="2288D108E6674BB08F3860C0255763B8"/>
            </w:placeholder>
            <w:text/>
          </w:sdtPr>
          <w:sdtEndPr>
            <w:rPr>
              <w:rStyle w:val="Style3"/>
            </w:rPr>
          </w:sdtEndPr>
          <w:sdtContent>
            <w:tc>
              <w:tcPr>
                <w:tcW w:w="820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0753878" w14:textId="325664EB" w:rsidR="004A0F6B" w:rsidRPr="00FC0D6A" w:rsidRDefault="00903D2B" w:rsidP="004A0F6B">
                <w:pPr>
                  <w:pStyle w:val="kadertitelblad"/>
                  <w:framePr w:wrap="auto" w:hAnchor="text" w:xAlign="left" w:yAlign="inline"/>
                  <w:suppressOverlap w:val="0"/>
                  <w:rPr>
                    <w:lang w:val="nl-NL"/>
                  </w:rPr>
                </w:pPr>
                <w:r w:rsidRPr="00223E24">
                  <w:rPr>
                    <w:rStyle w:val="Style3"/>
                    <w:sz w:val="36"/>
                    <w:szCs w:val="36"/>
                    <w:lang w:val="nl-NL"/>
                  </w:rPr>
                  <w:t xml:space="preserve"> </w:t>
                </w:r>
                <w:r w:rsidR="00DC3F08" w:rsidRPr="00223E24">
                  <w:rPr>
                    <w:rStyle w:val="Style3"/>
                    <w:sz w:val="36"/>
                    <w:szCs w:val="36"/>
                    <w:lang w:val="nl-NL"/>
                  </w:rPr>
                  <w:t xml:space="preserve">REST API </w:t>
                </w:r>
                <w:proofErr w:type="spellStart"/>
                <w:r w:rsidR="00DC3F08" w:rsidRPr="00223E24">
                  <w:rPr>
                    <w:rStyle w:val="Style3"/>
                    <w:sz w:val="36"/>
                    <w:szCs w:val="36"/>
                    <w:lang w:val="nl-NL"/>
                  </w:rPr>
                  <w:t>testing</w:t>
                </w:r>
                <w:proofErr w:type="spellEnd"/>
                <w:r w:rsidR="00223E24" w:rsidRPr="00223E24">
                  <w:rPr>
                    <w:rStyle w:val="Style3"/>
                    <w:sz w:val="36"/>
                    <w:szCs w:val="36"/>
                    <w:lang w:val="nl-NL"/>
                  </w:rPr>
                  <w:t xml:space="preserve"> met Postman</w:t>
                </w:r>
              </w:p>
            </w:tc>
          </w:sdtContent>
        </w:sdt>
      </w:tr>
    </w:tbl>
    <w:p w14:paraId="77752B50" w14:textId="77777777" w:rsidR="001D04BF" w:rsidRPr="00FC0D6A" w:rsidRDefault="001D04BF" w:rsidP="005019F0">
      <w:pPr>
        <w:pStyle w:val="Title"/>
        <w:framePr w:wrap="auto" w:vAnchor="margin" w:hAnchor="text" w:xAlign="left" w:yAlign="inline" w:anchorLock="1"/>
        <w:tabs>
          <w:tab w:val="left" w:pos="5320"/>
        </w:tabs>
        <w:jc w:val="left"/>
        <w:rPr>
          <w:lang w:val="nl-NL"/>
        </w:rPr>
      </w:pPr>
    </w:p>
    <w:p w14:paraId="650B8CAE" w14:textId="77777777" w:rsidR="001D04BF" w:rsidRPr="00FC0D6A" w:rsidRDefault="001D04BF" w:rsidP="001D04BF">
      <w:pPr>
        <w:rPr>
          <w:lang w:val="nl-NL"/>
        </w:rPr>
      </w:pPr>
    </w:p>
    <w:p w14:paraId="0720C95A" w14:textId="77777777" w:rsidR="001D04BF" w:rsidRPr="00FC0D6A" w:rsidRDefault="001D04BF" w:rsidP="001D04BF">
      <w:pPr>
        <w:rPr>
          <w:lang w:val="nl-NL"/>
        </w:rPr>
      </w:pPr>
    </w:p>
    <w:p w14:paraId="0FD948E1" w14:textId="77777777" w:rsidR="001D04BF" w:rsidRPr="00FC0D6A" w:rsidRDefault="001D04BF" w:rsidP="001D04BF">
      <w:pPr>
        <w:rPr>
          <w:lang w:val="nl-NL"/>
        </w:rPr>
      </w:pPr>
    </w:p>
    <w:p w14:paraId="1DCDA8A5" w14:textId="77777777" w:rsidR="001D04BF" w:rsidRPr="00FC0D6A" w:rsidRDefault="001D04BF" w:rsidP="001D04BF">
      <w:pPr>
        <w:rPr>
          <w:lang w:val="nl-NL"/>
        </w:rPr>
      </w:pPr>
    </w:p>
    <w:p w14:paraId="75CB91AA" w14:textId="77777777" w:rsidR="001D04BF" w:rsidRPr="00FC0D6A" w:rsidRDefault="001D04BF" w:rsidP="001D04BF">
      <w:pPr>
        <w:rPr>
          <w:lang w:val="nl-NL"/>
        </w:rPr>
      </w:pPr>
    </w:p>
    <w:p w14:paraId="1DA00ACA" w14:textId="77777777" w:rsidR="001D04BF" w:rsidRPr="00FC0D6A" w:rsidRDefault="001D04BF" w:rsidP="001D04BF">
      <w:pPr>
        <w:rPr>
          <w:lang w:val="nl-NL"/>
        </w:rPr>
      </w:pPr>
    </w:p>
    <w:p w14:paraId="1FCAADBE" w14:textId="77777777" w:rsidR="001D04BF" w:rsidRPr="00FC0D6A" w:rsidRDefault="001D04BF" w:rsidP="001D04BF">
      <w:pPr>
        <w:rPr>
          <w:lang w:val="nl-NL"/>
        </w:rPr>
      </w:pPr>
    </w:p>
    <w:p w14:paraId="709114FE" w14:textId="7A6ABCB8" w:rsidR="004832C4" w:rsidRPr="00FC0D6A" w:rsidRDefault="001D04BF" w:rsidP="00FC0D6A">
      <w:pPr>
        <w:tabs>
          <w:tab w:val="left" w:pos="4995"/>
        </w:tabs>
        <w:rPr>
          <w:lang w:val="nl-NL"/>
        </w:rPr>
        <w:sectPr w:rsidR="004832C4" w:rsidRPr="00FC0D6A" w:rsidSect="00491689">
          <w:footerReference w:type="default" r:id="rId11"/>
          <w:headerReference w:type="first" r:id="rId12"/>
          <w:footerReference w:type="first" r:id="rId13"/>
          <w:pgSz w:w="11907" w:h="16840" w:code="9"/>
          <w:pgMar w:top="-726" w:right="1418" w:bottom="1701" w:left="2268" w:header="62" w:footer="709" w:gutter="0"/>
          <w:cols w:space="708"/>
          <w:titlePg/>
          <w:docGrid w:linePitch="360"/>
        </w:sectPr>
      </w:pPr>
      <w:r w:rsidRPr="00FC0D6A">
        <w:rPr>
          <w:lang w:val="nl-NL"/>
        </w:rPr>
        <w:tab/>
      </w:r>
    </w:p>
    <w:sdt>
      <w:sdtPr>
        <w:rPr>
          <w:rFonts w:ascii="Corbel" w:eastAsia="Times New Roman" w:hAnsi="Corbel" w:cs="Times New Roman"/>
          <w:b w:val="0"/>
          <w:color w:val="auto"/>
          <w:sz w:val="22"/>
          <w:szCs w:val="24"/>
          <w:lang w:val="nl-NL"/>
        </w:rPr>
        <w:id w:val="333960506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noProof/>
        </w:rPr>
      </w:sdtEndPr>
      <w:sdtContent>
        <w:p w14:paraId="527013F3" w14:textId="5D6E0161" w:rsidR="00FC0D6A" w:rsidRPr="00FC0D6A" w:rsidRDefault="00FC0D6A">
          <w:pPr>
            <w:pStyle w:val="TOCHeading"/>
            <w:rPr>
              <w:lang w:val="nl-NL"/>
            </w:rPr>
          </w:pPr>
          <w:r>
            <w:rPr>
              <w:lang w:val="nl-NL"/>
            </w:rPr>
            <w:t>In</w:t>
          </w:r>
          <w:r w:rsidR="00D56A88">
            <w:rPr>
              <w:lang w:val="nl-NL"/>
            </w:rPr>
            <w:t>houdstafel</w:t>
          </w:r>
        </w:p>
        <w:p w14:paraId="4CC556EE" w14:textId="7799905E" w:rsidR="0008448E" w:rsidRDefault="00FC0D6A">
          <w:pPr>
            <w:pStyle w:val="TOC1"/>
            <w:tabs>
              <w:tab w:val="right" w:leader="dot" w:pos="8495"/>
            </w:tabs>
            <w:rPr>
              <w:rFonts w:eastAsiaTheme="minorEastAsia" w:cstheme="minorBidi"/>
              <w:noProof/>
              <w:szCs w:val="22"/>
              <w:lang w:val="en-BE" w:eastAsia="en-BE"/>
            </w:rPr>
          </w:pPr>
          <w:r w:rsidRPr="00FC0D6A">
            <w:rPr>
              <w:lang w:val="nl-NL"/>
            </w:rPr>
            <w:fldChar w:fldCharType="begin"/>
          </w:r>
          <w:r w:rsidRPr="00FC0D6A">
            <w:rPr>
              <w:lang w:val="nl-NL"/>
            </w:rPr>
            <w:instrText xml:space="preserve"> TOC \o "1-3" \h \z \u </w:instrText>
          </w:r>
          <w:r w:rsidRPr="00FC0D6A">
            <w:rPr>
              <w:lang w:val="nl-NL"/>
            </w:rPr>
            <w:fldChar w:fldCharType="separate"/>
          </w:r>
          <w:hyperlink w:anchor="_Toc85396972" w:history="1">
            <w:r w:rsidR="0008448E" w:rsidRPr="006C7796">
              <w:rPr>
                <w:rStyle w:val="Hyperlink"/>
                <w:rFonts w:cstheme="majorHAnsi"/>
                <w:noProof/>
                <w:lang w:val="nl-NL"/>
              </w:rPr>
              <w:t>Inleiding</w:t>
            </w:r>
            <w:r w:rsidR="0008448E">
              <w:rPr>
                <w:noProof/>
                <w:webHidden/>
              </w:rPr>
              <w:tab/>
            </w:r>
            <w:r w:rsidR="0008448E">
              <w:rPr>
                <w:noProof/>
                <w:webHidden/>
              </w:rPr>
              <w:fldChar w:fldCharType="begin"/>
            </w:r>
            <w:r w:rsidR="0008448E">
              <w:rPr>
                <w:noProof/>
                <w:webHidden/>
              </w:rPr>
              <w:instrText xml:space="preserve"> PAGEREF _Toc85396972 \h </w:instrText>
            </w:r>
            <w:r w:rsidR="0008448E">
              <w:rPr>
                <w:noProof/>
                <w:webHidden/>
              </w:rPr>
            </w:r>
            <w:r w:rsidR="0008448E">
              <w:rPr>
                <w:noProof/>
                <w:webHidden/>
              </w:rPr>
              <w:fldChar w:fldCharType="separate"/>
            </w:r>
            <w:r w:rsidR="0008448E">
              <w:rPr>
                <w:noProof/>
                <w:webHidden/>
              </w:rPr>
              <w:t>3</w:t>
            </w:r>
            <w:r w:rsidR="0008448E">
              <w:rPr>
                <w:noProof/>
                <w:webHidden/>
              </w:rPr>
              <w:fldChar w:fldCharType="end"/>
            </w:r>
          </w:hyperlink>
        </w:p>
        <w:p w14:paraId="49A4D3C2" w14:textId="7726FA82" w:rsidR="0008448E" w:rsidRDefault="0008448E">
          <w:pPr>
            <w:pStyle w:val="TOC1"/>
            <w:tabs>
              <w:tab w:val="right" w:leader="dot" w:pos="8495"/>
            </w:tabs>
            <w:rPr>
              <w:rFonts w:eastAsiaTheme="minorEastAsia" w:cstheme="minorBidi"/>
              <w:noProof/>
              <w:szCs w:val="22"/>
              <w:lang w:val="en-BE" w:eastAsia="en-BE"/>
            </w:rPr>
          </w:pPr>
          <w:hyperlink w:anchor="_Toc85396973" w:history="1">
            <w:r w:rsidRPr="006C7796">
              <w:rPr>
                <w:rStyle w:val="Hyperlink"/>
                <w:rFonts w:cstheme="majorHAnsi"/>
                <w:noProof/>
                <w:lang w:val="nl-NL"/>
              </w:rPr>
              <w:t>Labo 1 - Inleiding tot API-verzoeken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C9783" w14:textId="4A31DF70" w:rsidR="0008448E" w:rsidRDefault="0008448E">
          <w:pPr>
            <w:pStyle w:val="TOC1"/>
            <w:tabs>
              <w:tab w:val="right" w:leader="dot" w:pos="8495"/>
            </w:tabs>
            <w:rPr>
              <w:rFonts w:eastAsiaTheme="minorEastAsia" w:cstheme="minorBidi"/>
              <w:noProof/>
              <w:szCs w:val="22"/>
              <w:lang w:val="en-BE" w:eastAsia="en-BE"/>
            </w:rPr>
          </w:pPr>
          <w:hyperlink w:anchor="_Toc85396974" w:history="1">
            <w:r w:rsidRPr="006C7796">
              <w:rPr>
                <w:rStyle w:val="Hyperlink"/>
                <w:rFonts w:cstheme="majorHAnsi"/>
                <w:noProof/>
                <w:lang w:val="nl-NL"/>
              </w:rPr>
              <w:t>Labo 2 - Meer verzoeken en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54DC" w14:textId="4E05D88A" w:rsidR="0008448E" w:rsidRDefault="0008448E">
          <w:pPr>
            <w:pStyle w:val="TOC1"/>
            <w:tabs>
              <w:tab w:val="right" w:leader="dot" w:pos="8495"/>
            </w:tabs>
            <w:rPr>
              <w:rFonts w:eastAsiaTheme="minorEastAsia" w:cstheme="minorBidi"/>
              <w:noProof/>
              <w:szCs w:val="22"/>
              <w:lang w:val="en-BE" w:eastAsia="en-BE"/>
            </w:rPr>
          </w:pPr>
          <w:hyperlink w:anchor="_Toc85396975" w:history="1">
            <w:r w:rsidRPr="006C7796">
              <w:rPr>
                <w:rStyle w:val="Hyperlink"/>
                <w:noProof/>
                <w:lang w:val="nl-NL"/>
              </w:rPr>
              <w:t>Labo 3 - Dynamische verzoeken met gebruik te maken van variabelen.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D2E59" w14:textId="29BA0A4E" w:rsidR="0008448E" w:rsidRDefault="0008448E">
          <w:pPr>
            <w:pStyle w:val="TOC1"/>
            <w:tabs>
              <w:tab w:val="right" w:leader="dot" w:pos="8495"/>
            </w:tabs>
            <w:rPr>
              <w:rFonts w:eastAsiaTheme="minorEastAsia" w:cstheme="minorBidi"/>
              <w:noProof/>
              <w:szCs w:val="22"/>
              <w:lang w:val="en-BE" w:eastAsia="en-BE"/>
            </w:rPr>
          </w:pPr>
          <w:hyperlink w:anchor="_Toc85396976" w:history="1">
            <w:r w:rsidRPr="006C7796">
              <w:rPr>
                <w:rStyle w:val="Hyperlink"/>
                <w:noProof/>
                <w:lang w:val="nl-NL"/>
              </w:rPr>
              <w:t>Labo 4- Assertions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7EF8A" w14:textId="28D4598A" w:rsidR="0008448E" w:rsidRDefault="0008448E">
          <w:pPr>
            <w:pStyle w:val="TOC2"/>
            <w:tabs>
              <w:tab w:val="right" w:leader="dot" w:pos="8495"/>
            </w:tabs>
            <w:rPr>
              <w:noProof/>
            </w:rPr>
          </w:pPr>
          <w:hyperlink w:anchor="_Toc85396977" w:history="1">
            <w:r w:rsidRPr="006C7796">
              <w:rPr>
                <w:rStyle w:val="Hyperlink"/>
                <w:noProof/>
                <w:lang w:val="nl-NL"/>
              </w:rPr>
              <w:t>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D477E" w14:textId="230A2900" w:rsidR="0008448E" w:rsidRDefault="0008448E">
          <w:pPr>
            <w:pStyle w:val="TOC1"/>
            <w:tabs>
              <w:tab w:val="right" w:leader="dot" w:pos="8495"/>
            </w:tabs>
            <w:rPr>
              <w:rFonts w:eastAsiaTheme="minorEastAsia" w:cstheme="minorBidi"/>
              <w:noProof/>
              <w:szCs w:val="22"/>
              <w:lang w:val="en-BE" w:eastAsia="en-BE"/>
            </w:rPr>
          </w:pPr>
          <w:hyperlink w:anchor="_Toc85396978" w:history="1">
            <w:r w:rsidRPr="006C7796">
              <w:rPr>
                <w:rStyle w:val="Hyperlink"/>
                <w:noProof/>
                <w:lang w:val="nl-NL"/>
              </w:rPr>
              <w:t>Labo 5 – Introduction to Newman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75C2" w14:textId="6766C4DE" w:rsidR="0008448E" w:rsidRDefault="0008448E">
          <w:pPr>
            <w:pStyle w:val="TOC2"/>
            <w:tabs>
              <w:tab w:val="right" w:leader="dot" w:pos="8495"/>
            </w:tabs>
            <w:rPr>
              <w:noProof/>
            </w:rPr>
          </w:pPr>
          <w:hyperlink w:anchor="_Toc85396979" w:history="1">
            <w:r w:rsidRPr="006C7796">
              <w:rPr>
                <w:rStyle w:val="Hyperlink"/>
                <w:noProof/>
                <w:lang w:val="nl-NL"/>
              </w:rPr>
              <w:t>Newman installatie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E43CF" w14:textId="0D161762" w:rsidR="0008448E" w:rsidRDefault="0008448E">
          <w:pPr>
            <w:pStyle w:val="TOC2"/>
            <w:tabs>
              <w:tab w:val="right" w:leader="dot" w:pos="8495"/>
            </w:tabs>
            <w:rPr>
              <w:noProof/>
            </w:rPr>
          </w:pPr>
          <w:hyperlink w:anchor="_Toc85396980" w:history="1">
            <w:r w:rsidRPr="006C7796">
              <w:rPr>
                <w:rStyle w:val="Hyperlink"/>
                <w:noProof/>
                <w:lang w:val="nl-NL"/>
              </w:rPr>
              <w:t>Uitvoeren van geëxporteerde collecties+environment met Newman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15BE" w14:textId="7EE07C11" w:rsidR="0008448E" w:rsidRDefault="0008448E">
          <w:pPr>
            <w:pStyle w:val="TOC2"/>
            <w:tabs>
              <w:tab w:val="right" w:leader="dot" w:pos="8495"/>
            </w:tabs>
            <w:rPr>
              <w:noProof/>
            </w:rPr>
          </w:pPr>
          <w:hyperlink w:anchor="_Toc85396981" w:history="1">
            <w:r w:rsidRPr="006C7796">
              <w:rPr>
                <w:rStyle w:val="Hyperlink"/>
                <w:noProof/>
                <w:lang w:val="nl-NL"/>
              </w:rPr>
              <w:t>Installatie + intro testen van jenkins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B070B" w14:textId="62F19403" w:rsidR="0008448E" w:rsidRDefault="0008448E">
          <w:pPr>
            <w:pStyle w:val="TOC2"/>
            <w:tabs>
              <w:tab w:val="right" w:leader="dot" w:pos="8495"/>
            </w:tabs>
            <w:rPr>
              <w:noProof/>
            </w:rPr>
          </w:pPr>
          <w:hyperlink w:anchor="_Toc85396982" w:history="1">
            <w:r w:rsidRPr="006C7796">
              <w:rPr>
                <w:rStyle w:val="Hyperlink"/>
                <w:noProof/>
                <w:lang w:val="nl-NL"/>
              </w:rPr>
              <w:t>Collecti</w:t>
            </w:r>
            <w:r w:rsidRPr="006C7796">
              <w:rPr>
                <w:rStyle w:val="Hyperlink"/>
                <w:noProof/>
                <w:lang w:val="nl-NL"/>
              </w:rPr>
              <w:t>e</w:t>
            </w:r>
            <w:r w:rsidRPr="006C7796">
              <w:rPr>
                <w:rStyle w:val="Hyperlink"/>
                <w:noProof/>
                <w:lang w:val="nl-NL"/>
              </w:rPr>
              <w:t xml:space="preserve"> uitvoeten met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061F" w14:textId="0C1A15DA" w:rsidR="00FC0D6A" w:rsidRPr="00FC0D6A" w:rsidRDefault="00FC0D6A" w:rsidP="00FC0D6A">
          <w:pPr>
            <w:rPr>
              <w:lang w:val="nl-NL"/>
            </w:rPr>
          </w:pPr>
          <w:r w:rsidRPr="00FC0D6A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04AC660B" w14:textId="64D36B4B" w:rsidR="00FC0D6A" w:rsidRPr="00FC0D6A" w:rsidRDefault="00FC0D6A" w:rsidP="00FC0D6A">
      <w:pPr>
        <w:spacing w:before="0" w:after="0"/>
        <w:rPr>
          <w:rFonts w:asciiTheme="majorHAnsi" w:eastAsiaTheme="majorEastAsia" w:hAnsiTheme="majorHAnsi" w:cstheme="majorHAnsi"/>
          <w:b/>
          <w:bCs/>
          <w:kern w:val="32"/>
          <w:sz w:val="36"/>
          <w:szCs w:val="32"/>
          <w:lang w:val="nl-NL"/>
        </w:rPr>
      </w:pPr>
      <w:r w:rsidRPr="00FC0D6A">
        <w:rPr>
          <w:rFonts w:asciiTheme="majorHAnsi" w:hAnsiTheme="majorHAnsi" w:cstheme="majorHAnsi"/>
          <w:lang w:val="nl-NL"/>
        </w:rPr>
        <w:br w:type="page"/>
      </w:r>
    </w:p>
    <w:p w14:paraId="7B69F40B" w14:textId="77777777" w:rsidR="005707B8" w:rsidRDefault="005707B8" w:rsidP="005707B8">
      <w:pPr>
        <w:pStyle w:val="Heading1"/>
        <w:rPr>
          <w:rFonts w:cstheme="majorHAnsi"/>
          <w:lang w:val="nl-NL"/>
        </w:rPr>
      </w:pPr>
      <w:bookmarkStart w:id="0" w:name="_Toc85396972"/>
      <w:r>
        <w:rPr>
          <w:rFonts w:cstheme="majorHAnsi"/>
          <w:lang w:val="nl-NL"/>
        </w:rPr>
        <w:lastRenderedPageBreak/>
        <w:t>Inleiding</w:t>
      </w:r>
      <w:bookmarkEnd w:id="0"/>
    </w:p>
    <w:p w14:paraId="2AC443AE" w14:textId="77777777" w:rsidR="005707B8" w:rsidRDefault="005707B8" w:rsidP="005707B8">
      <w:pPr>
        <w:rPr>
          <w:lang w:val="nl-BE"/>
        </w:rPr>
      </w:pPr>
      <w:r>
        <w:rPr>
          <w:lang w:val="nl-BE"/>
        </w:rPr>
        <w:t xml:space="preserve">Voor de vak software </w:t>
      </w:r>
      <w:proofErr w:type="spellStart"/>
      <w:r>
        <w:rPr>
          <w:lang w:val="nl-BE"/>
        </w:rPr>
        <w:t>testing</w:t>
      </w:r>
      <w:proofErr w:type="spellEnd"/>
      <w:r>
        <w:rPr>
          <w:lang w:val="nl-BE"/>
        </w:rPr>
        <w:t xml:space="preserve"> zijn we gevraagd om een </w:t>
      </w:r>
      <w:r>
        <w:rPr>
          <w:rFonts w:ascii="Arial" w:hAnsi="Arial" w:cs="Arial"/>
          <w:lang w:val="nl-BE"/>
        </w:rPr>
        <w:t>​​</w:t>
      </w:r>
      <w:r>
        <w:rPr>
          <w:lang w:val="nl-BE"/>
        </w:rPr>
        <w:t>testomgeving naar keuze te onderzoeken en te documenteren.</w:t>
      </w:r>
    </w:p>
    <w:p w14:paraId="46654373" w14:textId="77777777" w:rsidR="005707B8" w:rsidRDefault="005707B8" w:rsidP="005707B8">
      <w:pPr>
        <w:rPr>
          <w:lang w:val="nl-BE"/>
        </w:rPr>
      </w:pPr>
      <w:r>
        <w:rPr>
          <w:lang w:val="nl-BE"/>
        </w:rPr>
        <w:t>In dit document zal ik documenteren</w:t>
      </w:r>
      <w:r>
        <w:rPr>
          <w:lang w:val="nl-BE"/>
        </w:rPr>
        <w:br w:type="page"/>
      </w:r>
    </w:p>
    <w:p w14:paraId="35D9796E" w14:textId="77777777" w:rsidR="005707B8" w:rsidRPr="005707B8" w:rsidRDefault="005707B8" w:rsidP="005707B8">
      <w:pPr>
        <w:pStyle w:val="Heading1"/>
        <w:rPr>
          <w:rFonts w:cstheme="majorHAnsi"/>
          <w:lang w:val="nl-NL"/>
        </w:rPr>
      </w:pPr>
      <w:bookmarkStart w:id="1" w:name="_Toc85396973"/>
      <w:r w:rsidRPr="005707B8">
        <w:rPr>
          <w:rFonts w:cstheme="majorHAnsi"/>
          <w:lang w:val="nl-NL"/>
        </w:rPr>
        <w:lastRenderedPageBreak/>
        <w:t>Labo 1 - Inleiding tot API-verzoeken</w:t>
      </w:r>
      <w:bookmarkEnd w:id="1"/>
    </w:p>
    <w:p w14:paraId="731444F4" w14:textId="77777777" w:rsidR="005707B8" w:rsidRDefault="005707B8" w:rsidP="005707B8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Open a new tab in Postman and create a GET request with this URL: </w:t>
      </w:r>
    </w:p>
    <w:p w14:paraId="6BA6363B" w14:textId="77777777" w:rsidR="005707B8" w:rsidRDefault="005707B8" w:rsidP="005707B8">
      <w:pPr>
        <w:rPr>
          <w:i/>
          <w:iCs/>
          <w:lang w:val="en-GB"/>
        </w:rPr>
      </w:pPr>
      <w:r>
        <w:rPr>
          <w:i/>
          <w:iCs/>
          <w:lang w:val="en-GB"/>
        </w:rPr>
        <w:t>https://api.nytimes.com/svc/books/v3/lists.json</w:t>
      </w:r>
    </w:p>
    <w:p w14:paraId="627B5D5B" w14:textId="77777777" w:rsidR="005707B8" w:rsidRDefault="005707B8" w:rsidP="005707B8">
      <w:pPr>
        <w:rPr>
          <w:i/>
          <w:iCs/>
          <w:lang w:val="nl-NL"/>
        </w:rPr>
      </w:pPr>
      <w:proofErr w:type="spellStart"/>
      <w:r>
        <w:rPr>
          <w:i/>
          <w:iCs/>
          <w:lang w:val="nl-NL"/>
        </w:rPr>
        <w:t>Submit</w:t>
      </w:r>
      <w:proofErr w:type="spellEnd"/>
      <w:r>
        <w:rPr>
          <w:i/>
          <w:iCs/>
          <w:lang w:val="nl-NL"/>
        </w:rPr>
        <w:t xml:space="preserve"> </w:t>
      </w:r>
      <w:proofErr w:type="spellStart"/>
      <w:r>
        <w:rPr>
          <w:i/>
          <w:iCs/>
          <w:lang w:val="nl-NL"/>
        </w:rPr>
        <w:t>the</w:t>
      </w:r>
      <w:proofErr w:type="spellEnd"/>
      <w:r>
        <w:rPr>
          <w:i/>
          <w:iCs/>
          <w:lang w:val="nl-NL"/>
        </w:rPr>
        <w:t xml:space="preserve"> </w:t>
      </w:r>
      <w:proofErr w:type="spellStart"/>
      <w:r>
        <w:rPr>
          <w:i/>
          <w:iCs/>
          <w:lang w:val="nl-NL"/>
        </w:rPr>
        <w:t>request</w:t>
      </w:r>
      <w:proofErr w:type="spellEnd"/>
      <w:r>
        <w:rPr>
          <w:i/>
          <w:iCs/>
          <w:lang w:val="nl-NL"/>
        </w:rPr>
        <w:t>.</w:t>
      </w:r>
    </w:p>
    <w:p w14:paraId="31B969DD" w14:textId="77777777" w:rsidR="005707B8" w:rsidRDefault="005707B8" w:rsidP="005707B8">
      <w:pPr>
        <w:rPr>
          <w:b/>
          <w:bCs/>
          <w:lang w:val="en-GB"/>
        </w:rPr>
      </w:pPr>
      <w:r>
        <w:rPr>
          <w:b/>
          <w:bCs/>
          <w:lang w:val="en-GB"/>
        </w:rPr>
        <w:t>What is the status code that you get back?</w:t>
      </w:r>
    </w:p>
    <w:p w14:paraId="311F1C27" w14:textId="77777777" w:rsidR="005707B8" w:rsidRDefault="005707B8" w:rsidP="005707B8">
      <w:pPr>
        <w:pStyle w:val="code"/>
        <w:framePr w:wrap="around"/>
      </w:pPr>
      <w:r>
        <w:t>{</w:t>
      </w:r>
    </w:p>
    <w:p w14:paraId="1187C7FB" w14:textId="77777777" w:rsidR="005707B8" w:rsidRDefault="005707B8" w:rsidP="005707B8">
      <w:pPr>
        <w:pStyle w:val="code"/>
        <w:framePr w:wrap="around"/>
      </w:pPr>
      <w:r>
        <w:t xml:space="preserve">    "fault": {</w:t>
      </w:r>
    </w:p>
    <w:p w14:paraId="210FAA6C" w14:textId="77777777" w:rsidR="005707B8" w:rsidRDefault="005707B8" w:rsidP="005707B8">
      <w:pPr>
        <w:pStyle w:val="code"/>
        <w:framePr w:wrap="around"/>
      </w:pPr>
      <w:r>
        <w:t xml:space="preserve">        "</w:t>
      </w:r>
      <w:proofErr w:type="spellStart"/>
      <w:r>
        <w:t>faultstring</w:t>
      </w:r>
      <w:proofErr w:type="spellEnd"/>
      <w:r>
        <w:t xml:space="preserve">": "Failed to resolve API Key variable </w:t>
      </w:r>
      <w:proofErr w:type="spellStart"/>
      <w:r>
        <w:t>request.queryparam.api</w:t>
      </w:r>
      <w:proofErr w:type="spellEnd"/>
      <w:r>
        <w:t>-key",</w:t>
      </w:r>
    </w:p>
    <w:p w14:paraId="7109BA96" w14:textId="77777777" w:rsidR="005707B8" w:rsidRDefault="005707B8" w:rsidP="005707B8">
      <w:pPr>
        <w:pStyle w:val="code"/>
        <w:framePr w:wrap="around"/>
      </w:pPr>
      <w:r>
        <w:t xml:space="preserve">        "detail": {</w:t>
      </w:r>
    </w:p>
    <w:p w14:paraId="1D480607" w14:textId="77777777" w:rsidR="005707B8" w:rsidRDefault="005707B8" w:rsidP="005707B8">
      <w:pPr>
        <w:pStyle w:val="code"/>
        <w:framePr w:wrap="around"/>
      </w:pPr>
      <w:r>
        <w:t xml:space="preserve">            "</w:t>
      </w:r>
      <w:proofErr w:type="spellStart"/>
      <w:r>
        <w:t>errorcode</w:t>
      </w:r>
      <w:proofErr w:type="spellEnd"/>
      <w:r>
        <w:t>": "</w:t>
      </w:r>
      <w:proofErr w:type="gramStart"/>
      <w:r>
        <w:t>steps.oauth</w:t>
      </w:r>
      <w:proofErr w:type="gramEnd"/>
      <w:r>
        <w:t>.v2.FailedToResolveAPIKey"</w:t>
      </w:r>
    </w:p>
    <w:p w14:paraId="6F1C05FE" w14:textId="77777777" w:rsidR="005707B8" w:rsidRDefault="005707B8" w:rsidP="005707B8">
      <w:pPr>
        <w:pStyle w:val="code"/>
        <w:framePr w:wrap="around"/>
      </w:pPr>
      <w:r>
        <w:t xml:space="preserve">        }</w:t>
      </w:r>
    </w:p>
    <w:p w14:paraId="211EDE1B" w14:textId="77777777" w:rsidR="005707B8" w:rsidRDefault="005707B8" w:rsidP="005707B8">
      <w:pPr>
        <w:pStyle w:val="code"/>
        <w:framePr w:wrap="around"/>
      </w:pPr>
      <w:r>
        <w:t xml:space="preserve">    }</w:t>
      </w:r>
    </w:p>
    <w:p w14:paraId="383B7CF6" w14:textId="77777777" w:rsidR="005707B8" w:rsidRDefault="005707B8" w:rsidP="005707B8">
      <w:pPr>
        <w:pStyle w:val="code"/>
        <w:framePr w:wrap="around"/>
      </w:pPr>
      <w:r>
        <w:t>}</w:t>
      </w:r>
    </w:p>
    <w:p w14:paraId="5D35CA53" w14:textId="77777777" w:rsidR="005707B8" w:rsidRDefault="005707B8" w:rsidP="005707B8">
      <w:pPr>
        <w:rPr>
          <w:lang w:val="en-GB"/>
        </w:rPr>
      </w:pPr>
    </w:p>
    <w:p w14:paraId="739FADA3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According to the error message you have received, the API is expecting your API key as a query parameter. The error that you see in the response body also indicates that is wrong.</w:t>
      </w:r>
      <w:r>
        <w:rPr>
          <w:i/>
          <w:iCs/>
          <w:lang w:val="en-BE"/>
        </w:rPr>
        <w:br/>
      </w:r>
      <w:r>
        <w:rPr>
          <w:i/>
          <w:iCs/>
          <w:lang w:val="en-BE"/>
        </w:rPr>
        <w:br/>
        <w:t>Go ahead and create a new query parameter called </w:t>
      </w:r>
      <w:proofErr w:type="spellStart"/>
      <w:r>
        <w:rPr>
          <w:b/>
          <w:bCs/>
          <w:i/>
          <w:iCs/>
          <w:lang w:val="en-BE"/>
        </w:rPr>
        <w:t>api</w:t>
      </w:r>
      <w:proofErr w:type="spellEnd"/>
      <w:r>
        <w:rPr>
          <w:b/>
          <w:bCs/>
          <w:i/>
          <w:iCs/>
          <w:lang w:val="en-BE"/>
        </w:rPr>
        <w:t>-key</w:t>
      </w:r>
      <w:r>
        <w:rPr>
          <w:i/>
          <w:iCs/>
          <w:lang w:val="en-BE"/>
        </w:rPr>
        <w:t> and put the API key you have received in the Value field. </w:t>
      </w:r>
    </w:p>
    <w:p w14:paraId="4FD53E19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Now resubmit the request.</w:t>
      </w:r>
    </w:p>
    <w:p w14:paraId="42BC36E6" w14:textId="77777777" w:rsidR="005707B8" w:rsidRDefault="005707B8" w:rsidP="005707B8">
      <w:pPr>
        <w:rPr>
          <w:b/>
          <w:bCs/>
          <w:lang w:val="en-BE"/>
        </w:rPr>
      </w:pPr>
      <w:r>
        <w:rPr>
          <w:b/>
          <w:bCs/>
          <w:lang w:val="en-BE"/>
        </w:rPr>
        <w:t>What status code do you get now?</w:t>
      </w:r>
    </w:p>
    <w:p w14:paraId="4992EC06" w14:textId="77777777" w:rsidR="005707B8" w:rsidRDefault="005707B8" w:rsidP="005707B8">
      <w:pPr>
        <w:pStyle w:val="code"/>
        <w:framePr w:wrap="around"/>
      </w:pPr>
      <w:r>
        <w:t>{</w:t>
      </w:r>
    </w:p>
    <w:p w14:paraId="24756D2F" w14:textId="77777777" w:rsidR="005707B8" w:rsidRDefault="005707B8" w:rsidP="005707B8">
      <w:pPr>
        <w:pStyle w:val="code"/>
        <w:framePr w:wrap="around"/>
      </w:pPr>
      <w:r>
        <w:t>    "status": "ERROR",</w:t>
      </w:r>
    </w:p>
    <w:p w14:paraId="47EA7718" w14:textId="77777777" w:rsidR="005707B8" w:rsidRDefault="005707B8" w:rsidP="005707B8">
      <w:pPr>
        <w:pStyle w:val="code"/>
        <w:framePr w:wrap="around"/>
      </w:pPr>
      <w:r>
        <w:t>    "copyright": "Copyright (c) 2021 The New York Times Company.  All Rights Reserved.",</w:t>
      </w:r>
    </w:p>
    <w:p w14:paraId="08E7B774" w14:textId="77777777" w:rsidR="005707B8" w:rsidRDefault="005707B8" w:rsidP="005707B8">
      <w:pPr>
        <w:pStyle w:val="code"/>
        <w:framePr w:wrap="around"/>
      </w:pPr>
      <w:r>
        <w:t>    "errors": [</w:t>
      </w:r>
    </w:p>
    <w:p w14:paraId="3C75878D" w14:textId="77777777" w:rsidR="005707B8" w:rsidRDefault="005707B8" w:rsidP="005707B8">
      <w:pPr>
        <w:pStyle w:val="code"/>
        <w:framePr w:wrap="around"/>
      </w:pPr>
      <w:r>
        <w:t>        "No Parameters specified\n",</w:t>
      </w:r>
    </w:p>
    <w:p w14:paraId="03DDFEB9" w14:textId="77777777" w:rsidR="005707B8" w:rsidRDefault="005707B8" w:rsidP="005707B8">
      <w:pPr>
        <w:pStyle w:val="code"/>
        <w:framePr w:wrap="around"/>
      </w:pPr>
      <w:r>
        <w:t>        "Bad Request"</w:t>
      </w:r>
    </w:p>
    <w:p w14:paraId="7681B228" w14:textId="77777777" w:rsidR="005707B8" w:rsidRDefault="005707B8" w:rsidP="005707B8">
      <w:pPr>
        <w:pStyle w:val="code"/>
        <w:framePr w:wrap="around"/>
      </w:pPr>
      <w:r>
        <w:t>    ],</w:t>
      </w:r>
    </w:p>
    <w:p w14:paraId="689C9626" w14:textId="77777777" w:rsidR="005707B8" w:rsidRDefault="005707B8" w:rsidP="005707B8">
      <w:pPr>
        <w:pStyle w:val="code"/>
        <w:framePr w:wrap="around"/>
      </w:pPr>
      <w:r>
        <w:t>    "results": []</w:t>
      </w:r>
    </w:p>
    <w:p w14:paraId="5A39261D" w14:textId="77777777" w:rsidR="005707B8" w:rsidRDefault="005707B8" w:rsidP="005707B8">
      <w:pPr>
        <w:pStyle w:val="code"/>
        <w:framePr w:wrap="around"/>
      </w:pPr>
      <w:r>
        <w:t>}</w:t>
      </w:r>
    </w:p>
    <w:p w14:paraId="5D781F78" w14:textId="77777777" w:rsidR="005707B8" w:rsidRDefault="005707B8" w:rsidP="005707B8">
      <w:pPr>
        <w:rPr>
          <w:lang w:val="en-BE"/>
        </w:rPr>
      </w:pPr>
    </w:p>
    <w:p w14:paraId="645C1EE0" w14:textId="77777777" w:rsidR="005707B8" w:rsidRDefault="005707B8" w:rsidP="005707B8">
      <w:pPr>
        <w:rPr>
          <w:lang w:val="en-BE"/>
        </w:rPr>
      </w:pPr>
      <w:r>
        <w:rPr>
          <w:lang w:val="en-BE"/>
        </w:rPr>
        <w:t>Try adding a GET query parameter called </w:t>
      </w:r>
      <w:r>
        <w:rPr>
          <w:b/>
          <w:bCs/>
          <w:lang w:val="en-BE"/>
        </w:rPr>
        <w:t>list</w:t>
      </w:r>
      <w:r>
        <w:rPr>
          <w:lang w:val="en-BE"/>
        </w:rPr>
        <w:t> with any value you want.</w:t>
      </w:r>
    </w:p>
    <w:p w14:paraId="3D1960E0" w14:textId="77777777" w:rsidR="005707B8" w:rsidRDefault="005707B8" w:rsidP="005707B8">
      <w:pPr>
        <w:rPr>
          <w:lang w:val="en-BE"/>
        </w:rPr>
      </w:pPr>
      <w:r>
        <w:rPr>
          <w:lang w:val="en-BE"/>
        </w:rPr>
        <w:t>Resubmit the request. </w:t>
      </w:r>
    </w:p>
    <w:p w14:paraId="11A641A0" w14:textId="77777777" w:rsidR="005707B8" w:rsidRDefault="005707B8" w:rsidP="005707B8">
      <w:pPr>
        <w:rPr>
          <w:b/>
          <w:bCs/>
          <w:lang w:val="en-BE"/>
        </w:rPr>
      </w:pPr>
      <w:r>
        <w:rPr>
          <w:b/>
          <w:bCs/>
          <w:lang w:val="en-BE"/>
        </w:rPr>
        <w:t>What status code do you see now?</w:t>
      </w:r>
    </w:p>
    <w:p w14:paraId="32305F35" w14:textId="77777777" w:rsidR="005707B8" w:rsidRDefault="005707B8" w:rsidP="005707B8">
      <w:pPr>
        <w:pStyle w:val="code"/>
        <w:framePr w:wrap="around"/>
      </w:pPr>
      <w:r>
        <w:lastRenderedPageBreak/>
        <w:t>{</w:t>
      </w:r>
    </w:p>
    <w:p w14:paraId="04C1440E" w14:textId="77777777" w:rsidR="005707B8" w:rsidRDefault="005707B8" w:rsidP="005707B8">
      <w:pPr>
        <w:pStyle w:val="code"/>
        <w:framePr w:wrap="around"/>
      </w:pPr>
      <w:r>
        <w:t>    "status": "OK",</w:t>
      </w:r>
    </w:p>
    <w:p w14:paraId="055C91B9" w14:textId="77777777" w:rsidR="005707B8" w:rsidRDefault="005707B8" w:rsidP="005707B8">
      <w:pPr>
        <w:pStyle w:val="code"/>
        <w:framePr w:wrap="around"/>
      </w:pPr>
      <w:r>
        <w:t>    "copyright": "Copyright (c) 2021 The New York Times Company.  All Rights Reserved.",</w:t>
      </w:r>
    </w:p>
    <w:p w14:paraId="4B4F285E" w14:textId="77777777" w:rsidR="005707B8" w:rsidRDefault="005707B8" w:rsidP="005707B8">
      <w:pPr>
        <w:pStyle w:val="code"/>
        <w:framePr w:wrap="around"/>
      </w:pPr>
      <w:r>
        <w:t>    "</w:t>
      </w:r>
      <w:proofErr w:type="spellStart"/>
      <w:proofErr w:type="gramStart"/>
      <w:r>
        <w:t>num</w:t>
      </w:r>
      <w:proofErr w:type="gramEnd"/>
      <w:r>
        <w:t>_results</w:t>
      </w:r>
      <w:proofErr w:type="spellEnd"/>
      <w:r>
        <w:t>": 15,</w:t>
      </w:r>
    </w:p>
    <w:p w14:paraId="36CC86E6" w14:textId="77777777" w:rsidR="005707B8" w:rsidRDefault="005707B8" w:rsidP="005707B8">
      <w:pPr>
        <w:pStyle w:val="code"/>
        <w:framePr w:wrap="around"/>
      </w:pPr>
      <w:r>
        <w:t>    "</w:t>
      </w:r>
      <w:proofErr w:type="spellStart"/>
      <w:proofErr w:type="gramStart"/>
      <w:r>
        <w:t>last</w:t>
      </w:r>
      <w:proofErr w:type="gramEnd"/>
      <w:r>
        <w:t>_modified</w:t>
      </w:r>
      <w:proofErr w:type="spellEnd"/>
      <w:r>
        <w:t>": "2021-10-06T22:12:45-04:00",</w:t>
      </w:r>
    </w:p>
    <w:p w14:paraId="5F5FFCD8" w14:textId="77777777" w:rsidR="005707B8" w:rsidRDefault="005707B8" w:rsidP="005707B8">
      <w:pPr>
        <w:pStyle w:val="code"/>
        <w:framePr w:wrap="around"/>
      </w:pPr>
      <w:r>
        <w:t>    "results": [</w:t>
      </w:r>
    </w:p>
    <w:p w14:paraId="0073DBC4" w14:textId="77777777" w:rsidR="005707B8" w:rsidRDefault="005707B8" w:rsidP="005707B8">
      <w:pPr>
        <w:pStyle w:val="code"/>
        <w:framePr w:wrap="around"/>
      </w:pPr>
      <w:r>
        <w:t>}</w:t>
      </w:r>
    </w:p>
    <w:p w14:paraId="77C293E4" w14:textId="7B426F5B" w:rsidR="005707B8" w:rsidRPr="005707B8" w:rsidRDefault="005707B8" w:rsidP="005707B8">
      <w:pPr>
        <w:pStyle w:val="Heading1"/>
        <w:rPr>
          <w:rFonts w:cstheme="majorHAnsi"/>
          <w:lang w:val="nl-NL"/>
        </w:rPr>
      </w:pPr>
      <w:bookmarkStart w:id="2" w:name="_Toc85396974"/>
      <w:r w:rsidRPr="005707B8">
        <w:rPr>
          <w:rFonts w:cstheme="majorHAnsi"/>
          <w:lang w:val="nl-NL"/>
        </w:rPr>
        <w:t>Labo 2 - Meer verzoeken en testen</w:t>
      </w:r>
      <w:bookmarkEnd w:id="2"/>
    </w:p>
    <w:p w14:paraId="7EB079AD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 xml:space="preserve">Using </w:t>
      </w:r>
      <w:proofErr w:type="spellStart"/>
      <w:r>
        <w:rPr>
          <w:i/>
          <w:iCs/>
          <w:lang w:val="en-BE"/>
        </w:rPr>
        <w:t>trello's</w:t>
      </w:r>
      <w:proofErr w:type="spellEnd"/>
      <w:r>
        <w:rPr>
          <w:i/>
          <w:iCs/>
          <w:lang w:val="en-BE"/>
        </w:rPr>
        <w:t xml:space="preserve"> online API documentation (https://developer.atlassian.com/cloud/trello/rest/) </w:t>
      </w:r>
      <w:r>
        <w:rPr>
          <w:b/>
          <w:bCs/>
          <w:i/>
          <w:iCs/>
          <w:lang w:val="en-BE"/>
        </w:rPr>
        <w:t>build another request which creates a new list called TODO </w:t>
      </w:r>
      <w:r>
        <w:rPr>
          <w:i/>
          <w:iCs/>
          <w:lang w:val="en-BE"/>
        </w:rPr>
        <w:t>inside your already created board.</w:t>
      </w:r>
    </w:p>
    <w:p w14:paraId="5338E426" w14:textId="77777777" w:rsidR="005707B8" w:rsidRDefault="005707B8" w:rsidP="005707B8">
      <w:pPr>
        <w:rPr>
          <w:i/>
          <w:iCs/>
          <w:lang w:val="en-BE"/>
        </w:rPr>
      </w:pPr>
      <w:r>
        <w:rPr>
          <w:b/>
          <w:bCs/>
          <w:i/>
          <w:iCs/>
          <w:lang w:val="en-BE"/>
        </w:rPr>
        <w:t>Write tests to check that the request performed as expected.</w:t>
      </w:r>
      <w:r>
        <w:rPr>
          <w:i/>
          <w:iCs/>
          <w:lang w:val="en-BE"/>
        </w:rPr>
        <w:t> As a minimum, please test the following:</w:t>
      </w:r>
    </w:p>
    <w:p w14:paraId="48955AD9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- status is 200</w:t>
      </w:r>
      <w:r>
        <w:rPr>
          <w:i/>
          <w:iCs/>
          <w:lang w:val="en-BE"/>
        </w:rPr>
        <w:br/>
        <w:t>- the name of the list is TODO</w:t>
      </w:r>
      <w:r>
        <w:rPr>
          <w:i/>
          <w:iCs/>
          <w:lang w:val="en-BE"/>
        </w:rPr>
        <w:br/>
        <w:t>- should not be closed</w:t>
      </w:r>
    </w:p>
    <w:p w14:paraId="24CB16E4" w14:textId="77777777" w:rsidR="005707B8" w:rsidRDefault="005707B8" w:rsidP="005707B8">
      <w:pPr>
        <w:rPr>
          <w:lang w:val="nl-NL"/>
        </w:rPr>
      </w:pPr>
      <w:r>
        <w:rPr>
          <w:highlight w:val="yellow"/>
          <w:lang w:val="nl-NL"/>
        </w:rPr>
        <w:t xml:space="preserve">Eerst een bord aanmaken, </w:t>
      </w:r>
      <w:proofErr w:type="gramStart"/>
      <w:r>
        <w:rPr>
          <w:highlight w:val="yellow"/>
          <w:lang w:val="nl-NL"/>
        </w:rPr>
        <w:t>en  gebruik</w:t>
      </w:r>
      <w:proofErr w:type="gramEnd"/>
      <w:r>
        <w:rPr>
          <w:highlight w:val="yellow"/>
          <w:lang w:val="nl-NL"/>
        </w:rPr>
        <w:t xml:space="preserve"> zijn </w:t>
      </w:r>
      <w:proofErr w:type="spellStart"/>
      <w:r>
        <w:rPr>
          <w:highlight w:val="yellow"/>
          <w:lang w:val="nl-NL"/>
        </w:rPr>
        <w:t>id</w:t>
      </w:r>
      <w:proofErr w:type="spellEnd"/>
      <w:r>
        <w:rPr>
          <w:highlight w:val="yellow"/>
          <w:lang w:val="nl-NL"/>
        </w:rPr>
        <w:t xml:space="preserve"> om de TODO-lijst erin te kunnen invoegen</w:t>
      </w:r>
    </w:p>
    <w:p w14:paraId="1E39FD6D" w14:textId="77777777" w:rsidR="005707B8" w:rsidRDefault="005707B8" w:rsidP="005707B8">
      <w:pPr>
        <w:rPr>
          <w:lang w:val="nl-NL"/>
        </w:rPr>
      </w:pPr>
      <w:r>
        <w:rPr>
          <w:highlight w:val="yellow"/>
          <w:lang w:val="nl-NL"/>
        </w:rPr>
        <w:t>(POST)</w:t>
      </w:r>
    </w:p>
    <w:p w14:paraId="31BBF4D9" w14:textId="77777777" w:rsidR="005707B8" w:rsidRDefault="005707B8" w:rsidP="005707B8">
      <w:pPr>
        <w:pStyle w:val="code"/>
        <w:framePr w:wrap="around"/>
        <w:rPr>
          <w:color w:val="D4D4D4"/>
          <w:lang w:eastAsia="en-BE"/>
        </w:rPr>
      </w:pPr>
      <w:proofErr w:type="spellStart"/>
      <w:r>
        <w:rPr>
          <w:color w:val="F8F8F2"/>
          <w:lang w:eastAsia="en-BE"/>
        </w:rPr>
        <w:t>pm</w:t>
      </w:r>
      <w:r>
        <w:rPr>
          <w:color w:val="D4D4D4"/>
          <w:lang w:eastAsia="en-BE"/>
        </w:rPr>
        <w:t>.</w:t>
      </w:r>
      <w:proofErr w:type="gramStart"/>
      <w:r>
        <w:rPr>
          <w:color w:val="66D9EF"/>
          <w:lang w:eastAsia="en-BE"/>
        </w:rPr>
        <w:t>test</w:t>
      </w:r>
      <w:proofErr w:type="spellEnd"/>
      <w:r>
        <w:rPr>
          <w:color w:val="D4D4D4"/>
          <w:lang w:eastAsia="en-BE"/>
        </w:rPr>
        <w:t>(</w:t>
      </w:r>
      <w:proofErr w:type="gramEnd"/>
      <w:r>
        <w:rPr>
          <w:lang w:eastAsia="en-BE"/>
        </w:rPr>
        <w:t>"Status code is 200"</w:t>
      </w:r>
      <w:r>
        <w:rPr>
          <w:color w:val="D4D4D4"/>
          <w:lang w:eastAsia="en-BE"/>
        </w:rPr>
        <w:t>, </w:t>
      </w:r>
      <w:r>
        <w:rPr>
          <w:i/>
          <w:iCs/>
          <w:color w:val="66D9EF"/>
          <w:lang w:eastAsia="en-BE"/>
        </w:rPr>
        <w:t>function</w:t>
      </w:r>
      <w:r>
        <w:rPr>
          <w:color w:val="D4D4D4"/>
          <w:lang w:eastAsia="en-BE"/>
        </w:rPr>
        <w:t> () {</w:t>
      </w:r>
    </w:p>
    <w:p w14:paraId="12ACEFCB" w14:textId="77777777" w:rsidR="005707B8" w:rsidRDefault="005707B8" w:rsidP="005707B8">
      <w:pPr>
        <w:pStyle w:val="code"/>
        <w:framePr w:wrap="around"/>
        <w:rPr>
          <w:color w:val="D4D4D4"/>
          <w:lang w:eastAsia="en-BE"/>
        </w:rPr>
      </w:pPr>
      <w:r>
        <w:rPr>
          <w:color w:val="D4D4D4"/>
          <w:lang w:eastAsia="en-BE"/>
        </w:rPr>
        <w:t>    </w:t>
      </w:r>
      <w:proofErr w:type="spellStart"/>
      <w:proofErr w:type="gramStart"/>
      <w:r>
        <w:rPr>
          <w:color w:val="F8F8F2"/>
          <w:lang w:eastAsia="en-BE"/>
        </w:rPr>
        <w:t>pm</w:t>
      </w:r>
      <w:r>
        <w:rPr>
          <w:color w:val="D4D4D4"/>
          <w:lang w:eastAsia="en-BE"/>
        </w:rPr>
        <w:t>.</w:t>
      </w:r>
      <w:r>
        <w:rPr>
          <w:color w:val="F8F8F2"/>
          <w:lang w:eastAsia="en-BE"/>
        </w:rPr>
        <w:t>response</w:t>
      </w:r>
      <w:r>
        <w:rPr>
          <w:color w:val="D4D4D4"/>
          <w:lang w:eastAsia="en-BE"/>
        </w:rPr>
        <w:t>.</w:t>
      </w:r>
      <w:r>
        <w:rPr>
          <w:color w:val="F8F8F2"/>
          <w:lang w:eastAsia="en-BE"/>
        </w:rPr>
        <w:t>to</w:t>
      </w:r>
      <w:r>
        <w:rPr>
          <w:color w:val="D4D4D4"/>
          <w:lang w:eastAsia="en-BE"/>
        </w:rPr>
        <w:t>.</w:t>
      </w:r>
      <w:r>
        <w:rPr>
          <w:color w:val="F8F8F2"/>
          <w:lang w:eastAsia="en-BE"/>
        </w:rPr>
        <w:t>have</w:t>
      </w:r>
      <w:proofErr w:type="gramEnd"/>
      <w:r>
        <w:rPr>
          <w:color w:val="D4D4D4"/>
          <w:lang w:eastAsia="en-BE"/>
        </w:rPr>
        <w:t>.</w:t>
      </w:r>
      <w:r>
        <w:rPr>
          <w:color w:val="A6E22E"/>
          <w:lang w:eastAsia="en-BE"/>
        </w:rPr>
        <w:t>status</w:t>
      </w:r>
      <w:proofErr w:type="spellEnd"/>
      <w:r>
        <w:rPr>
          <w:color w:val="D4D4D4"/>
          <w:lang w:eastAsia="en-BE"/>
        </w:rPr>
        <w:t>(</w:t>
      </w:r>
      <w:r>
        <w:rPr>
          <w:color w:val="AE81FF"/>
          <w:lang w:eastAsia="en-BE"/>
        </w:rPr>
        <w:t>200</w:t>
      </w:r>
      <w:r>
        <w:rPr>
          <w:color w:val="D4D4D4"/>
          <w:lang w:eastAsia="en-BE"/>
        </w:rPr>
        <w:t>);</w:t>
      </w:r>
    </w:p>
    <w:p w14:paraId="0F77F2C0" w14:textId="77777777" w:rsidR="005707B8" w:rsidRDefault="005707B8" w:rsidP="005707B8">
      <w:pPr>
        <w:pStyle w:val="code"/>
        <w:framePr w:wrap="around"/>
        <w:rPr>
          <w:color w:val="D4D4D4"/>
          <w:lang w:eastAsia="en-BE"/>
        </w:rPr>
      </w:pPr>
      <w:r>
        <w:rPr>
          <w:color w:val="D4D4D4"/>
          <w:lang w:eastAsia="en-BE"/>
        </w:rPr>
        <w:t>});</w:t>
      </w:r>
    </w:p>
    <w:p w14:paraId="07A8657A" w14:textId="77777777" w:rsidR="005707B8" w:rsidRDefault="005707B8" w:rsidP="005707B8">
      <w:pPr>
        <w:pStyle w:val="code"/>
        <w:framePr w:wrap="around"/>
        <w:rPr>
          <w:color w:val="D4D4D4"/>
          <w:lang w:eastAsia="en-BE"/>
        </w:rPr>
      </w:pPr>
      <w:proofErr w:type="spellStart"/>
      <w:r>
        <w:rPr>
          <w:i/>
          <w:iCs/>
          <w:color w:val="66D9EF"/>
          <w:lang w:eastAsia="en-BE"/>
        </w:rPr>
        <w:t>const</w:t>
      </w:r>
      <w:proofErr w:type="spellEnd"/>
      <w:r>
        <w:rPr>
          <w:color w:val="D4D4D4"/>
          <w:lang w:eastAsia="en-BE"/>
        </w:rPr>
        <w:t> </w:t>
      </w:r>
      <w:proofErr w:type="spellStart"/>
      <w:r>
        <w:rPr>
          <w:color w:val="F8F8F2"/>
          <w:lang w:eastAsia="en-BE"/>
        </w:rPr>
        <w:t>jsonData</w:t>
      </w:r>
      <w:proofErr w:type="spellEnd"/>
      <w:r>
        <w:rPr>
          <w:color w:val="D4D4D4"/>
          <w:lang w:eastAsia="en-BE"/>
        </w:rPr>
        <w:t> </w:t>
      </w:r>
      <w:r>
        <w:rPr>
          <w:color w:val="F92672"/>
          <w:lang w:eastAsia="en-BE"/>
        </w:rPr>
        <w:t>=</w:t>
      </w:r>
      <w:r>
        <w:rPr>
          <w:color w:val="D4D4D4"/>
          <w:lang w:eastAsia="en-BE"/>
        </w:rPr>
        <w:t> </w:t>
      </w:r>
      <w:proofErr w:type="spellStart"/>
      <w:proofErr w:type="gramStart"/>
      <w:r>
        <w:rPr>
          <w:color w:val="F8F8F2"/>
          <w:lang w:eastAsia="en-BE"/>
        </w:rPr>
        <w:t>pm</w:t>
      </w:r>
      <w:r>
        <w:rPr>
          <w:color w:val="D4D4D4"/>
          <w:lang w:eastAsia="en-BE"/>
        </w:rPr>
        <w:t>.</w:t>
      </w:r>
      <w:r>
        <w:rPr>
          <w:color w:val="F8F8F2"/>
          <w:lang w:eastAsia="en-BE"/>
        </w:rPr>
        <w:t>response</w:t>
      </w:r>
      <w:proofErr w:type="gramEnd"/>
      <w:r>
        <w:rPr>
          <w:color w:val="D4D4D4"/>
          <w:lang w:eastAsia="en-BE"/>
        </w:rPr>
        <w:t>.</w:t>
      </w:r>
      <w:r>
        <w:rPr>
          <w:color w:val="A6E22E"/>
          <w:lang w:eastAsia="en-BE"/>
        </w:rPr>
        <w:t>json</w:t>
      </w:r>
      <w:proofErr w:type="spellEnd"/>
      <w:r>
        <w:rPr>
          <w:color w:val="D4D4D4"/>
          <w:lang w:eastAsia="en-BE"/>
        </w:rPr>
        <w:t>();</w:t>
      </w:r>
    </w:p>
    <w:p w14:paraId="6249B5DC" w14:textId="77777777" w:rsidR="005707B8" w:rsidRDefault="005707B8" w:rsidP="005707B8">
      <w:pPr>
        <w:pStyle w:val="code"/>
        <w:framePr w:wrap="around"/>
        <w:rPr>
          <w:color w:val="D4D4D4"/>
          <w:lang w:eastAsia="en-BE"/>
        </w:rPr>
      </w:pPr>
    </w:p>
    <w:p w14:paraId="40D2B022" w14:textId="77777777" w:rsidR="005707B8" w:rsidRDefault="005707B8" w:rsidP="005707B8">
      <w:pPr>
        <w:pStyle w:val="code"/>
        <w:framePr w:wrap="around"/>
        <w:rPr>
          <w:color w:val="D4D4D4"/>
          <w:lang w:eastAsia="en-BE"/>
        </w:rPr>
      </w:pPr>
      <w:proofErr w:type="spellStart"/>
      <w:r>
        <w:rPr>
          <w:color w:val="F8F8F2"/>
          <w:lang w:eastAsia="en-BE"/>
        </w:rPr>
        <w:t>pm</w:t>
      </w:r>
      <w:r>
        <w:rPr>
          <w:color w:val="D4D4D4"/>
          <w:lang w:eastAsia="en-BE"/>
        </w:rPr>
        <w:t>.</w:t>
      </w:r>
      <w:proofErr w:type="gramStart"/>
      <w:r>
        <w:rPr>
          <w:color w:val="66D9EF"/>
          <w:lang w:eastAsia="en-BE"/>
        </w:rPr>
        <w:t>test</w:t>
      </w:r>
      <w:proofErr w:type="spellEnd"/>
      <w:r>
        <w:rPr>
          <w:color w:val="D4D4D4"/>
          <w:lang w:eastAsia="en-BE"/>
        </w:rPr>
        <w:t>(</w:t>
      </w:r>
      <w:proofErr w:type="gramEnd"/>
      <w:r>
        <w:rPr>
          <w:lang w:eastAsia="en-BE"/>
        </w:rPr>
        <w:t>"Check board name"</w:t>
      </w:r>
      <w:r>
        <w:rPr>
          <w:color w:val="D4D4D4"/>
          <w:lang w:eastAsia="en-BE"/>
        </w:rPr>
        <w:t>, </w:t>
      </w:r>
      <w:r>
        <w:rPr>
          <w:i/>
          <w:iCs/>
          <w:color w:val="66D9EF"/>
          <w:lang w:eastAsia="en-BE"/>
        </w:rPr>
        <w:t>function</w:t>
      </w:r>
      <w:r>
        <w:rPr>
          <w:color w:val="D4D4D4"/>
          <w:lang w:eastAsia="en-BE"/>
        </w:rPr>
        <w:t> () {</w:t>
      </w:r>
    </w:p>
    <w:p w14:paraId="6DBBE1D0" w14:textId="77777777" w:rsidR="005707B8" w:rsidRDefault="005707B8" w:rsidP="005707B8">
      <w:pPr>
        <w:pStyle w:val="code"/>
        <w:framePr w:wrap="around"/>
        <w:rPr>
          <w:color w:val="D4D4D4"/>
          <w:lang w:eastAsia="en-BE"/>
        </w:rPr>
      </w:pPr>
      <w:r>
        <w:rPr>
          <w:color w:val="D4D4D4"/>
          <w:lang w:eastAsia="en-BE"/>
        </w:rPr>
        <w:t>    </w:t>
      </w:r>
      <w:proofErr w:type="spellStart"/>
      <w:proofErr w:type="gramStart"/>
      <w:r>
        <w:rPr>
          <w:color w:val="F8F8F2"/>
          <w:lang w:eastAsia="en-BE"/>
        </w:rPr>
        <w:t>pm</w:t>
      </w:r>
      <w:r>
        <w:rPr>
          <w:color w:val="D4D4D4"/>
          <w:lang w:eastAsia="en-BE"/>
        </w:rPr>
        <w:t>.</w:t>
      </w:r>
      <w:r>
        <w:rPr>
          <w:color w:val="A6E22E"/>
          <w:lang w:eastAsia="en-BE"/>
        </w:rPr>
        <w:t>expect</w:t>
      </w:r>
      <w:proofErr w:type="spellEnd"/>
      <w:proofErr w:type="gramEnd"/>
      <w:r>
        <w:rPr>
          <w:color w:val="D4D4D4"/>
          <w:lang w:eastAsia="en-BE"/>
        </w:rPr>
        <w:t>(</w:t>
      </w:r>
      <w:r>
        <w:rPr>
          <w:color w:val="F8F8F2"/>
          <w:lang w:eastAsia="en-BE"/>
        </w:rPr>
        <w:t>jsonData</w:t>
      </w:r>
      <w:r>
        <w:rPr>
          <w:color w:val="D4D4D4"/>
          <w:lang w:eastAsia="en-BE"/>
        </w:rPr>
        <w:t>.name).</w:t>
      </w:r>
      <w:proofErr w:type="spellStart"/>
      <w:r>
        <w:rPr>
          <w:color w:val="F8F8F2"/>
          <w:lang w:eastAsia="en-BE"/>
        </w:rPr>
        <w:t>to</w:t>
      </w:r>
      <w:r>
        <w:rPr>
          <w:color w:val="D4D4D4"/>
          <w:lang w:eastAsia="en-BE"/>
        </w:rPr>
        <w:t>.</w:t>
      </w:r>
      <w:r>
        <w:rPr>
          <w:color w:val="A6E22E"/>
          <w:lang w:eastAsia="en-BE"/>
        </w:rPr>
        <w:t>eql</w:t>
      </w:r>
      <w:proofErr w:type="spellEnd"/>
      <w:r>
        <w:rPr>
          <w:color w:val="D4D4D4"/>
          <w:lang w:eastAsia="en-BE"/>
        </w:rPr>
        <w:t>(</w:t>
      </w:r>
      <w:r>
        <w:rPr>
          <w:lang w:eastAsia="en-BE"/>
        </w:rPr>
        <w:t>`Trello board`</w:t>
      </w:r>
      <w:r>
        <w:rPr>
          <w:color w:val="D4D4D4"/>
          <w:lang w:eastAsia="en-BE"/>
        </w:rPr>
        <w:t>);</w:t>
      </w:r>
    </w:p>
    <w:p w14:paraId="5BD2E41E" w14:textId="77777777" w:rsidR="005707B8" w:rsidRDefault="005707B8" w:rsidP="005707B8">
      <w:pPr>
        <w:pStyle w:val="code"/>
        <w:framePr w:wrap="around"/>
        <w:rPr>
          <w:color w:val="D4D4D4"/>
          <w:lang w:eastAsia="en-BE"/>
        </w:rPr>
      </w:pPr>
      <w:r>
        <w:rPr>
          <w:color w:val="D4D4D4"/>
          <w:lang w:eastAsia="en-BE"/>
        </w:rPr>
        <w:t>});</w:t>
      </w:r>
    </w:p>
    <w:p w14:paraId="448640F8" w14:textId="77777777" w:rsidR="005707B8" w:rsidRDefault="005707B8" w:rsidP="005707B8">
      <w:pPr>
        <w:pStyle w:val="code"/>
        <w:framePr w:wrap="around"/>
        <w:rPr>
          <w:color w:val="D4D4D4"/>
          <w:lang w:eastAsia="en-BE"/>
        </w:rPr>
      </w:pPr>
      <w:r>
        <w:rPr>
          <w:i/>
          <w:iCs/>
          <w:color w:val="66D9EF"/>
          <w:lang w:eastAsia="en-BE"/>
        </w:rPr>
        <w:t>let</w:t>
      </w:r>
      <w:r>
        <w:rPr>
          <w:color w:val="D4D4D4"/>
          <w:lang w:eastAsia="en-BE"/>
        </w:rPr>
        <w:t> </w:t>
      </w:r>
      <w:r>
        <w:rPr>
          <w:color w:val="F8F8F2"/>
          <w:lang w:eastAsia="en-BE"/>
        </w:rPr>
        <w:t>id</w:t>
      </w:r>
      <w:r>
        <w:rPr>
          <w:color w:val="D4D4D4"/>
          <w:lang w:eastAsia="en-BE"/>
        </w:rPr>
        <w:t> </w:t>
      </w:r>
      <w:r>
        <w:rPr>
          <w:color w:val="F92672"/>
          <w:lang w:eastAsia="en-BE"/>
        </w:rPr>
        <w:t>=</w:t>
      </w:r>
      <w:r>
        <w:rPr>
          <w:color w:val="D4D4D4"/>
          <w:lang w:eastAsia="en-BE"/>
        </w:rPr>
        <w:t> </w:t>
      </w:r>
      <w:proofErr w:type="gramStart"/>
      <w:r>
        <w:rPr>
          <w:color w:val="F8F8F2"/>
          <w:lang w:eastAsia="en-BE"/>
        </w:rPr>
        <w:t>jsonData</w:t>
      </w:r>
      <w:r>
        <w:rPr>
          <w:color w:val="D4D4D4"/>
          <w:lang w:eastAsia="en-BE"/>
        </w:rPr>
        <w:t>.id;</w:t>
      </w:r>
      <w:proofErr w:type="gramEnd"/>
    </w:p>
    <w:p w14:paraId="6D773D69" w14:textId="77777777" w:rsidR="005707B8" w:rsidRDefault="005707B8" w:rsidP="005707B8">
      <w:pPr>
        <w:pStyle w:val="code"/>
        <w:framePr w:wrap="around"/>
        <w:rPr>
          <w:color w:val="D4D4D4"/>
          <w:lang w:eastAsia="en-BE"/>
        </w:rPr>
      </w:pPr>
      <w:proofErr w:type="spellStart"/>
      <w:proofErr w:type="gramStart"/>
      <w:r>
        <w:rPr>
          <w:color w:val="F8F8F2"/>
          <w:lang w:eastAsia="en-BE"/>
        </w:rPr>
        <w:t>pm</w:t>
      </w:r>
      <w:r>
        <w:rPr>
          <w:color w:val="D4D4D4"/>
          <w:lang w:eastAsia="en-BE"/>
        </w:rPr>
        <w:t>.</w:t>
      </w:r>
      <w:r>
        <w:rPr>
          <w:color w:val="F8F8F2"/>
          <w:lang w:eastAsia="en-BE"/>
        </w:rPr>
        <w:t>global</w:t>
      </w:r>
      <w:r>
        <w:rPr>
          <w:color w:val="D4D4D4"/>
          <w:lang w:eastAsia="en-BE"/>
        </w:rPr>
        <w:t>.</w:t>
      </w:r>
      <w:r>
        <w:rPr>
          <w:color w:val="66D9EF"/>
          <w:lang w:eastAsia="en-BE"/>
        </w:rPr>
        <w:t>set</w:t>
      </w:r>
      <w:proofErr w:type="spellEnd"/>
      <w:r>
        <w:rPr>
          <w:color w:val="D4D4D4"/>
          <w:lang w:eastAsia="en-BE"/>
        </w:rPr>
        <w:t>(</w:t>
      </w:r>
      <w:proofErr w:type="gramEnd"/>
      <w:r>
        <w:rPr>
          <w:lang w:eastAsia="en-BE"/>
        </w:rPr>
        <w:t>"</w:t>
      </w:r>
      <w:proofErr w:type="spellStart"/>
      <w:r>
        <w:rPr>
          <w:lang w:eastAsia="en-BE"/>
        </w:rPr>
        <w:t>board_id</w:t>
      </w:r>
      <w:proofErr w:type="spellEnd"/>
      <w:r>
        <w:rPr>
          <w:lang w:eastAsia="en-BE"/>
        </w:rPr>
        <w:t>"</w:t>
      </w:r>
      <w:r>
        <w:rPr>
          <w:color w:val="D4D4D4"/>
          <w:lang w:eastAsia="en-BE"/>
        </w:rPr>
        <w:t>, </w:t>
      </w:r>
      <w:r>
        <w:rPr>
          <w:color w:val="F8F8F2"/>
          <w:lang w:eastAsia="en-BE"/>
        </w:rPr>
        <w:t>id</w:t>
      </w:r>
      <w:r>
        <w:rPr>
          <w:color w:val="D4D4D4"/>
          <w:lang w:eastAsia="en-BE"/>
        </w:rPr>
        <w:t>);</w:t>
      </w:r>
    </w:p>
    <w:p w14:paraId="127BE4C0" w14:textId="77777777" w:rsidR="005707B8" w:rsidRDefault="005707B8" w:rsidP="005707B8">
      <w:pPr>
        <w:rPr>
          <w:lang w:val="en-BE"/>
        </w:rPr>
      </w:pPr>
    </w:p>
    <w:p w14:paraId="36035A1D" w14:textId="77777777" w:rsidR="005707B8" w:rsidRDefault="005707B8" w:rsidP="005707B8">
      <w:pPr>
        <w:rPr>
          <w:lang w:val="nl-NL"/>
        </w:rPr>
      </w:pPr>
      <w:r>
        <w:rPr>
          <w:highlight w:val="yellow"/>
          <w:lang w:val="fr-BE"/>
        </w:rPr>
        <w:t xml:space="preserve">Dan TODO </w:t>
      </w:r>
      <w:proofErr w:type="spellStart"/>
      <w:r>
        <w:rPr>
          <w:highlight w:val="yellow"/>
          <w:lang w:val="fr-BE"/>
        </w:rPr>
        <w:t>lijst</w:t>
      </w:r>
      <w:proofErr w:type="spellEnd"/>
      <w:r>
        <w:rPr>
          <w:highlight w:val="yellow"/>
          <w:lang w:val="fr-BE"/>
        </w:rPr>
        <w:t xml:space="preserve"> </w:t>
      </w:r>
      <w:proofErr w:type="spellStart"/>
      <w:r>
        <w:rPr>
          <w:highlight w:val="yellow"/>
          <w:lang w:val="fr-BE"/>
        </w:rPr>
        <w:t>aanmaken</w:t>
      </w:r>
      <w:proofErr w:type="spellEnd"/>
      <w:r>
        <w:rPr>
          <w:lang w:val="fr-BE"/>
        </w:rPr>
        <w:t xml:space="preserve">, </w:t>
      </w:r>
      <w:r>
        <w:rPr>
          <w:highlight w:val="yellow"/>
          <w:lang w:val="nl-NL"/>
        </w:rPr>
        <w:t>(POST)</w:t>
      </w:r>
    </w:p>
    <w:p w14:paraId="39A4E580" w14:textId="77777777" w:rsidR="005707B8" w:rsidRDefault="005707B8" w:rsidP="005707B8">
      <w:pPr>
        <w:rPr>
          <w:lang w:val="fr-BE"/>
        </w:rPr>
      </w:pPr>
    </w:p>
    <w:p w14:paraId="0605269C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r>
        <w:rPr>
          <w:rStyle w:val="pln"/>
          <w:rFonts w:ascii="Consolas" w:hAnsi="Consolas"/>
          <w:szCs w:val="18"/>
        </w:rPr>
        <w:lastRenderedPageBreak/>
        <w:t>pm</w:t>
      </w:r>
      <w:r>
        <w:t xml:space="preserve"> </w:t>
      </w:r>
      <w:proofErr w:type="spellStart"/>
      <w:r>
        <w:rPr>
          <w:rStyle w:val="pun"/>
          <w:szCs w:val="18"/>
        </w:rPr>
        <w:t>pm.</w:t>
      </w:r>
      <w:proofErr w:type="gramStart"/>
      <w:r>
        <w:rPr>
          <w:rStyle w:val="pun"/>
          <w:szCs w:val="18"/>
        </w:rPr>
        <w:t>test</w:t>
      </w:r>
      <w:proofErr w:type="spellEnd"/>
      <w:r>
        <w:rPr>
          <w:rStyle w:val="pun"/>
          <w:szCs w:val="18"/>
        </w:rPr>
        <w:t>(</w:t>
      </w:r>
      <w:proofErr w:type="gramEnd"/>
      <w:r>
        <w:rPr>
          <w:rStyle w:val="pun"/>
          <w:szCs w:val="18"/>
        </w:rPr>
        <w:t>"Status code is 200", function () {</w:t>
      </w:r>
    </w:p>
    <w:p w14:paraId="0EA6F09D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r>
        <w:rPr>
          <w:rStyle w:val="pun"/>
          <w:szCs w:val="18"/>
        </w:rPr>
        <w:t xml:space="preserve">    </w:t>
      </w:r>
      <w:proofErr w:type="spellStart"/>
      <w:proofErr w:type="gramStart"/>
      <w:r>
        <w:rPr>
          <w:rStyle w:val="pun"/>
          <w:szCs w:val="18"/>
        </w:rPr>
        <w:t>pm.response.to.have</w:t>
      </w:r>
      <w:proofErr w:type="gramEnd"/>
      <w:r>
        <w:rPr>
          <w:rStyle w:val="pun"/>
          <w:szCs w:val="18"/>
        </w:rPr>
        <w:t>.status</w:t>
      </w:r>
      <w:proofErr w:type="spellEnd"/>
      <w:r>
        <w:rPr>
          <w:rStyle w:val="pun"/>
          <w:szCs w:val="18"/>
        </w:rPr>
        <w:t>(200);</w:t>
      </w:r>
    </w:p>
    <w:p w14:paraId="35696485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r>
        <w:rPr>
          <w:rStyle w:val="pun"/>
          <w:szCs w:val="18"/>
        </w:rPr>
        <w:t>});</w:t>
      </w:r>
    </w:p>
    <w:p w14:paraId="2741FF9C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proofErr w:type="spellStart"/>
      <w:r>
        <w:rPr>
          <w:rStyle w:val="pun"/>
          <w:szCs w:val="18"/>
        </w:rPr>
        <w:t>pm.</w:t>
      </w:r>
      <w:proofErr w:type="gramStart"/>
      <w:r>
        <w:rPr>
          <w:rStyle w:val="pun"/>
          <w:szCs w:val="18"/>
        </w:rPr>
        <w:t>test</w:t>
      </w:r>
      <w:proofErr w:type="spellEnd"/>
      <w:r>
        <w:rPr>
          <w:rStyle w:val="pun"/>
          <w:szCs w:val="18"/>
        </w:rPr>
        <w:t>(</w:t>
      </w:r>
      <w:proofErr w:type="gramEnd"/>
      <w:r>
        <w:rPr>
          <w:rStyle w:val="pun"/>
          <w:szCs w:val="18"/>
        </w:rPr>
        <w:t>"Check list name", function () {</w:t>
      </w:r>
    </w:p>
    <w:p w14:paraId="29F7CD7A" w14:textId="77777777" w:rsidR="005707B8" w:rsidRDefault="005707B8" w:rsidP="005707B8">
      <w:pPr>
        <w:pStyle w:val="code"/>
        <w:framePr w:wrap="around"/>
        <w:rPr>
          <w:rStyle w:val="pun"/>
          <w:szCs w:val="18"/>
          <w:lang w:val="fr-BE"/>
        </w:rPr>
      </w:pPr>
      <w:r>
        <w:rPr>
          <w:rStyle w:val="pun"/>
          <w:szCs w:val="18"/>
        </w:rPr>
        <w:t xml:space="preserve">    </w:t>
      </w:r>
      <w:proofErr w:type="gramStart"/>
      <w:r>
        <w:rPr>
          <w:rStyle w:val="pun"/>
          <w:szCs w:val="18"/>
          <w:lang w:val="fr-BE"/>
        </w:rPr>
        <w:t>var</w:t>
      </w:r>
      <w:proofErr w:type="gramEnd"/>
      <w:r>
        <w:rPr>
          <w:rStyle w:val="pun"/>
          <w:szCs w:val="18"/>
          <w:lang w:val="fr-BE"/>
        </w:rPr>
        <w:t xml:space="preserve"> </w:t>
      </w:r>
      <w:proofErr w:type="spellStart"/>
      <w:r>
        <w:rPr>
          <w:rStyle w:val="pun"/>
          <w:szCs w:val="18"/>
          <w:lang w:val="fr-BE"/>
        </w:rPr>
        <w:t>jsonData</w:t>
      </w:r>
      <w:proofErr w:type="spellEnd"/>
      <w:r>
        <w:rPr>
          <w:rStyle w:val="pun"/>
          <w:szCs w:val="18"/>
          <w:lang w:val="fr-BE"/>
        </w:rPr>
        <w:t xml:space="preserve"> = </w:t>
      </w:r>
      <w:proofErr w:type="spellStart"/>
      <w:r>
        <w:rPr>
          <w:rStyle w:val="pun"/>
          <w:szCs w:val="18"/>
          <w:lang w:val="fr-BE"/>
        </w:rPr>
        <w:t>pm.response.json</w:t>
      </w:r>
      <w:proofErr w:type="spellEnd"/>
      <w:r>
        <w:rPr>
          <w:rStyle w:val="pun"/>
          <w:szCs w:val="18"/>
          <w:lang w:val="fr-BE"/>
        </w:rPr>
        <w:t>();</w:t>
      </w:r>
    </w:p>
    <w:p w14:paraId="229297F1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r>
        <w:rPr>
          <w:rStyle w:val="pun"/>
          <w:szCs w:val="18"/>
          <w:lang w:val="fr-BE"/>
        </w:rPr>
        <w:t xml:space="preserve">    </w:t>
      </w:r>
      <w:proofErr w:type="spellStart"/>
      <w:proofErr w:type="gramStart"/>
      <w:r>
        <w:rPr>
          <w:rStyle w:val="pun"/>
          <w:szCs w:val="18"/>
        </w:rPr>
        <w:t>pm.expect</w:t>
      </w:r>
      <w:proofErr w:type="spellEnd"/>
      <w:proofErr w:type="gramEnd"/>
      <w:r>
        <w:rPr>
          <w:rStyle w:val="pun"/>
          <w:szCs w:val="18"/>
        </w:rPr>
        <w:t>(jsonData.name).</w:t>
      </w:r>
      <w:proofErr w:type="spellStart"/>
      <w:r>
        <w:rPr>
          <w:rStyle w:val="pun"/>
          <w:szCs w:val="18"/>
        </w:rPr>
        <w:t>to.eql</w:t>
      </w:r>
      <w:proofErr w:type="spellEnd"/>
      <w:r>
        <w:rPr>
          <w:rStyle w:val="pun"/>
          <w:szCs w:val="18"/>
        </w:rPr>
        <w:t>("TODO");</w:t>
      </w:r>
    </w:p>
    <w:p w14:paraId="6CDBAB20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r>
        <w:rPr>
          <w:rStyle w:val="pun"/>
          <w:szCs w:val="18"/>
        </w:rPr>
        <w:t>});</w:t>
      </w:r>
    </w:p>
    <w:p w14:paraId="4240DBC4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proofErr w:type="spellStart"/>
      <w:r>
        <w:rPr>
          <w:rStyle w:val="pun"/>
          <w:szCs w:val="18"/>
        </w:rPr>
        <w:t>pm.</w:t>
      </w:r>
      <w:proofErr w:type="gramStart"/>
      <w:r>
        <w:rPr>
          <w:rStyle w:val="pun"/>
          <w:szCs w:val="18"/>
        </w:rPr>
        <w:t>test</w:t>
      </w:r>
      <w:proofErr w:type="spellEnd"/>
      <w:r>
        <w:rPr>
          <w:rStyle w:val="pun"/>
          <w:szCs w:val="18"/>
        </w:rPr>
        <w:t>(</w:t>
      </w:r>
      <w:proofErr w:type="gramEnd"/>
      <w:r>
        <w:rPr>
          <w:rStyle w:val="pun"/>
          <w:szCs w:val="18"/>
        </w:rPr>
        <w:t>"Check list is not closed", function () {</w:t>
      </w:r>
    </w:p>
    <w:p w14:paraId="4D3BD2D5" w14:textId="77777777" w:rsidR="005707B8" w:rsidRDefault="005707B8" w:rsidP="005707B8">
      <w:pPr>
        <w:pStyle w:val="code"/>
        <w:framePr w:wrap="around"/>
        <w:rPr>
          <w:rStyle w:val="pun"/>
          <w:szCs w:val="18"/>
          <w:lang w:val="fr-BE"/>
        </w:rPr>
      </w:pPr>
      <w:r>
        <w:rPr>
          <w:rStyle w:val="pun"/>
          <w:szCs w:val="18"/>
        </w:rPr>
        <w:t xml:space="preserve">    </w:t>
      </w:r>
      <w:proofErr w:type="gramStart"/>
      <w:r>
        <w:rPr>
          <w:rStyle w:val="pun"/>
          <w:szCs w:val="18"/>
          <w:lang w:val="fr-BE"/>
        </w:rPr>
        <w:t>var</w:t>
      </w:r>
      <w:proofErr w:type="gramEnd"/>
      <w:r>
        <w:rPr>
          <w:rStyle w:val="pun"/>
          <w:szCs w:val="18"/>
          <w:lang w:val="fr-BE"/>
        </w:rPr>
        <w:t xml:space="preserve"> </w:t>
      </w:r>
      <w:proofErr w:type="spellStart"/>
      <w:r>
        <w:rPr>
          <w:rStyle w:val="pun"/>
          <w:szCs w:val="18"/>
          <w:lang w:val="fr-BE"/>
        </w:rPr>
        <w:t>jsonData</w:t>
      </w:r>
      <w:proofErr w:type="spellEnd"/>
      <w:r>
        <w:rPr>
          <w:rStyle w:val="pun"/>
          <w:szCs w:val="18"/>
          <w:lang w:val="fr-BE"/>
        </w:rPr>
        <w:t xml:space="preserve"> = </w:t>
      </w:r>
      <w:proofErr w:type="spellStart"/>
      <w:r>
        <w:rPr>
          <w:rStyle w:val="pun"/>
          <w:szCs w:val="18"/>
          <w:lang w:val="fr-BE"/>
        </w:rPr>
        <w:t>pm.response.json</w:t>
      </w:r>
      <w:proofErr w:type="spellEnd"/>
      <w:r>
        <w:rPr>
          <w:rStyle w:val="pun"/>
          <w:szCs w:val="18"/>
          <w:lang w:val="fr-BE"/>
        </w:rPr>
        <w:t>();</w:t>
      </w:r>
    </w:p>
    <w:p w14:paraId="0B140D0C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r>
        <w:rPr>
          <w:rStyle w:val="pun"/>
          <w:szCs w:val="18"/>
          <w:lang w:val="fr-BE"/>
        </w:rPr>
        <w:t xml:space="preserve">    </w:t>
      </w:r>
      <w:proofErr w:type="spellStart"/>
      <w:proofErr w:type="gramStart"/>
      <w:r>
        <w:rPr>
          <w:rStyle w:val="pun"/>
          <w:szCs w:val="18"/>
        </w:rPr>
        <w:t>pm.expect</w:t>
      </w:r>
      <w:proofErr w:type="spellEnd"/>
      <w:proofErr w:type="gramEnd"/>
      <w:r>
        <w:rPr>
          <w:rStyle w:val="pun"/>
          <w:szCs w:val="18"/>
        </w:rPr>
        <w:t>(</w:t>
      </w:r>
      <w:proofErr w:type="spellStart"/>
      <w:r>
        <w:rPr>
          <w:rStyle w:val="pun"/>
          <w:szCs w:val="18"/>
        </w:rPr>
        <w:t>jsonData.closed</w:t>
      </w:r>
      <w:proofErr w:type="spellEnd"/>
      <w:r>
        <w:rPr>
          <w:rStyle w:val="pun"/>
          <w:szCs w:val="18"/>
        </w:rPr>
        <w:t>).</w:t>
      </w:r>
      <w:proofErr w:type="spellStart"/>
      <w:r>
        <w:rPr>
          <w:rStyle w:val="pun"/>
          <w:szCs w:val="18"/>
        </w:rPr>
        <w:t>to.eql</w:t>
      </w:r>
      <w:proofErr w:type="spellEnd"/>
      <w:r>
        <w:rPr>
          <w:rStyle w:val="pun"/>
          <w:szCs w:val="18"/>
        </w:rPr>
        <w:t>(false);</w:t>
      </w:r>
    </w:p>
    <w:p w14:paraId="1B454CC5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r>
        <w:rPr>
          <w:rStyle w:val="pun"/>
          <w:szCs w:val="18"/>
        </w:rPr>
        <w:t>});</w:t>
      </w:r>
    </w:p>
    <w:p w14:paraId="4C9ED903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r>
        <w:rPr>
          <w:rStyle w:val="pun"/>
          <w:szCs w:val="18"/>
        </w:rPr>
        <w:t xml:space="preserve">let id = </w:t>
      </w:r>
      <w:proofErr w:type="spellStart"/>
      <w:proofErr w:type="gramStart"/>
      <w:r>
        <w:rPr>
          <w:rStyle w:val="pun"/>
          <w:szCs w:val="18"/>
        </w:rPr>
        <w:t>pm.response</w:t>
      </w:r>
      <w:proofErr w:type="gramEnd"/>
      <w:r>
        <w:rPr>
          <w:rStyle w:val="pun"/>
          <w:szCs w:val="18"/>
        </w:rPr>
        <w:t>.json</w:t>
      </w:r>
      <w:proofErr w:type="spellEnd"/>
      <w:r>
        <w:rPr>
          <w:rStyle w:val="pun"/>
          <w:szCs w:val="18"/>
        </w:rPr>
        <w:t>().id;</w:t>
      </w:r>
    </w:p>
    <w:p w14:paraId="04F831D1" w14:textId="77777777" w:rsidR="005707B8" w:rsidRDefault="005707B8" w:rsidP="005707B8">
      <w:pPr>
        <w:pStyle w:val="code"/>
        <w:framePr w:wrap="around"/>
        <w:rPr>
          <w:rStyle w:val="pun"/>
          <w:szCs w:val="18"/>
        </w:rPr>
      </w:pPr>
      <w:proofErr w:type="spellStart"/>
      <w:proofErr w:type="gramStart"/>
      <w:r>
        <w:rPr>
          <w:rStyle w:val="pun"/>
          <w:szCs w:val="18"/>
        </w:rPr>
        <w:t>pm.globals.set</w:t>
      </w:r>
      <w:proofErr w:type="spellEnd"/>
      <w:r>
        <w:rPr>
          <w:rStyle w:val="pun"/>
          <w:szCs w:val="18"/>
        </w:rPr>
        <w:t>(</w:t>
      </w:r>
      <w:proofErr w:type="gramEnd"/>
      <w:r>
        <w:rPr>
          <w:rStyle w:val="pun"/>
          <w:szCs w:val="18"/>
        </w:rPr>
        <w:t>"</w:t>
      </w:r>
      <w:proofErr w:type="spellStart"/>
      <w:r>
        <w:rPr>
          <w:rStyle w:val="pun"/>
          <w:szCs w:val="18"/>
        </w:rPr>
        <w:t>list_TODO_id</w:t>
      </w:r>
      <w:proofErr w:type="spellEnd"/>
      <w:r>
        <w:rPr>
          <w:rStyle w:val="pun"/>
          <w:szCs w:val="18"/>
        </w:rPr>
        <w:t>", id);</w:t>
      </w:r>
    </w:p>
    <w:p w14:paraId="409BDDB7" w14:textId="77777777" w:rsidR="005707B8" w:rsidRDefault="005707B8" w:rsidP="005707B8">
      <w:pPr>
        <w:rPr>
          <w:i/>
          <w:iCs/>
          <w:lang w:val="en-BE"/>
        </w:rPr>
      </w:pPr>
    </w:p>
    <w:p w14:paraId="36959790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Additionally</w:t>
      </w:r>
      <w:r>
        <w:rPr>
          <w:b/>
          <w:bCs/>
          <w:i/>
          <w:iCs/>
          <w:lang w:val="en-BE"/>
        </w:rPr>
        <w:t> create a new list </w:t>
      </w:r>
      <w:r>
        <w:rPr>
          <w:i/>
          <w:iCs/>
          <w:lang w:val="en-BE"/>
        </w:rPr>
        <w:t>called </w:t>
      </w:r>
      <w:r>
        <w:rPr>
          <w:b/>
          <w:bCs/>
          <w:i/>
          <w:iCs/>
          <w:lang w:val="en-BE"/>
        </w:rPr>
        <w:t>DONE</w:t>
      </w:r>
      <w:r>
        <w:rPr>
          <w:i/>
          <w:iCs/>
          <w:lang w:val="en-BE"/>
        </w:rPr>
        <w:t> inside your already created board (in a similar way you have created the previous one).</w:t>
      </w:r>
    </w:p>
    <w:p w14:paraId="23E4403D" w14:textId="77777777" w:rsidR="005707B8" w:rsidRDefault="005707B8" w:rsidP="005707B8">
      <w:pPr>
        <w:rPr>
          <w:i/>
          <w:iCs/>
          <w:lang w:val="en-BE"/>
        </w:rPr>
      </w:pPr>
      <w:r>
        <w:rPr>
          <w:b/>
          <w:bCs/>
          <w:i/>
          <w:iCs/>
          <w:lang w:val="en-BE"/>
        </w:rPr>
        <w:t>Write tests to check that the request performed as expected.</w:t>
      </w:r>
      <w:r>
        <w:rPr>
          <w:i/>
          <w:iCs/>
          <w:lang w:val="en-BE"/>
        </w:rPr>
        <w:t> As a minimum, please test the following:</w:t>
      </w:r>
    </w:p>
    <w:p w14:paraId="06811E3C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- status is 200</w:t>
      </w:r>
      <w:r>
        <w:rPr>
          <w:i/>
          <w:iCs/>
          <w:lang w:val="en-BE"/>
        </w:rPr>
        <w:br/>
        <w:t>- the name of the list is DONE</w:t>
      </w:r>
      <w:r>
        <w:rPr>
          <w:i/>
          <w:iCs/>
          <w:lang w:val="en-BE"/>
        </w:rPr>
        <w:br/>
        <w:t>- should not be closed</w:t>
      </w:r>
    </w:p>
    <w:p w14:paraId="22718E82" w14:textId="77777777" w:rsidR="005707B8" w:rsidRDefault="005707B8" w:rsidP="005707B8">
      <w:pPr>
        <w:rPr>
          <w:lang w:val="nl-NL"/>
        </w:rPr>
      </w:pPr>
      <w:r>
        <w:rPr>
          <w:highlight w:val="yellow"/>
          <w:lang w:val="nl-NL"/>
        </w:rPr>
        <w:t>(POST)</w:t>
      </w:r>
    </w:p>
    <w:p w14:paraId="7974D93B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"Status code is 200", function () {</w:t>
      </w:r>
    </w:p>
    <w:p w14:paraId="12BE9BA1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(200);</w:t>
      </w:r>
    </w:p>
    <w:p w14:paraId="3565383F" w14:textId="77777777" w:rsidR="005707B8" w:rsidRDefault="005707B8" w:rsidP="005707B8">
      <w:pPr>
        <w:pStyle w:val="code"/>
        <w:framePr w:wrap="around"/>
      </w:pPr>
      <w:r>
        <w:t>});</w:t>
      </w:r>
    </w:p>
    <w:p w14:paraId="072B8AAD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"Check list name", function () {</w:t>
      </w:r>
    </w:p>
    <w:p w14:paraId="2C73D4C2" w14:textId="77777777" w:rsidR="005707B8" w:rsidRDefault="005707B8" w:rsidP="005707B8">
      <w:pPr>
        <w:pStyle w:val="code"/>
        <w:framePr w:wrap="around"/>
      </w:pPr>
      <w:r>
        <w:t>    var </w:t>
      </w:r>
      <w:proofErr w:type="spellStart"/>
      <w:r>
        <w:t>jsonData</w:t>
      </w:r>
      <w:proofErr w:type="spellEnd"/>
      <w:r>
        <w:t>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72B5DC02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pm.expect</w:t>
      </w:r>
      <w:proofErr w:type="spellEnd"/>
      <w:proofErr w:type="gramEnd"/>
      <w:r>
        <w:t>(jsonData.name).</w:t>
      </w:r>
      <w:proofErr w:type="spellStart"/>
      <w:r>
        <w:t>to.eql</w:t>
      </w:r>
      <w:proofErr w:type="spellEnd"/>
      <w:r>
        <w:t>("DONE");</w:t>
      </w:r>
    </w:p>
    <w:p w14:paraId="45C62825" w14:textId="77777777" w:rsidR="005707B8" w:rsidRDefault="005707B8" w:rsidP="005707B8">
      <w:pPr>
        <w:pStyle w:val="code"/>
        <w:framePr w:wrap="around"/>
      </w:pPr>
      <w:r>
        <w:t>});</w:t>
      </w:r>
    </w:p>
    <w:p w14:paraId="5DFEF12D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"Check list is not closed", function () {</w:t>
      </w:r>
    </w:p>
    <w:p w14:paraId="18772E1B" w14:textId="77777777" w:rsidR="005707B8" w:rsidRDefault="005707B8" w:rsidP="005707B8">
      <w:pPr>
        <w:pStyle w:val="code"/>
        <w:framePr w:wrap="around"/>
      </w:pPr>
      <w:r>
        <w:t>    var </w:t>
      </w:r>
      <w:proofErr w:type="spellStart"/>
      <w:r>
        <w:t>jsonData</w:t>
      </w:r>
      <w:proofErr w:type="spellEnd"/>
      <w:r>
        <w:t>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2F3084B9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jsonData.closed</w:t>
      </w:r>
      <w:proofErr w:type="spellEnd"/>
      <w:r>
        <w:t>).</w:t>
      </w:r>
      <w:proofErr w:type="spellStart"/>
      <w:r>
        <w:t>to.eql</w:t>
      </w:r>
      <w:proofErr w:type="spellEnd"/>
      <w:r>
        <w:t>(false);</w:t>
      </w:r>
    </w:p>
    <w:p w14:paraId="7360688C" w14:textId="77777777" w:rsidR="005707B8" w:rsidRDefault="005707B8" w:rsidP="005707B8">
      <w:pPr>
        <w:pStyle w:val="code"/>
        <w:framePr w:wrap="around"/>
      </w:pPr>
      <w:r>
        <w:t>});</w:t>
      </w:r>
    </w:p>
    <w:p w14:paraId="5497BDAA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"List is created in </w:t>
      </w:r>
      <w:proofErr w:type="spellStart"/>
      <w:r>
        <w:t>API_test</w:t>
      </w:r>
      <w:proofErr w:type="spellEnd"/>
      <w:r>
        <w:t> board", function () {</w:t>
      </w:r>
    </w:p>
    <w:p w14:paraId="5C5417DF" w14:textId="77777777" w:rsidR="005707B8" w:rsidRDefault="005707B8" w:rsidP="005707B8">
      <w:pPr>
        <w:pStyle w:val="code"/>
        <w:framePr w:wrap="around"/>
      </w:pPr>
      <w:r>
        <w:t>    var </w:t>
      </w:r>
      <w:proofErr w:type="spellStart"/>
      <w:r>
        <w:t>jsonData</w:t>
      </w:r>
      <w:proofErr w:type="spellEnd"/>
      <w:r>
        <w:t>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21249C2E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jsonData.idBoard</w:t>
      </w:r>
      <w:proofErr w:type="spellEnd"/>
      <w:r>
        <w:t>).</w:t>
      </w:r>
      <w:proofErr w:type="spellStart"/>
      <w:r>
        <w:t>to.eql</w:t>
      </w:r>
      <w:proofErr w:type="spellEnd"/>
    </w:p>
    <w:p w14:paraId="14886635" w14:textId="77777777" w:rsidR="005707B8" w:rsidRDefault="005707B8" w:rsidP="005707B8">
      <w:pPr>
        <w:pStyle w:val="code"/>
        <w:framePr w:wrap="around"/>
      </w:pPr>
      <w:r>
        <w:t>    (</w:t>
      </w:r>
      <w:proofErr w:type="spellStart"/>
      <w:r>
        <w:t>pm.globals.get</w:t>
      </w:r>
      <w:proofErr w:type="spellEnd"/>
      <w:r>
        <w:t>("</w:t>
      </w:r>
      <w:proofErr w:type="spellStart"/>
      <w:r>
        <w:t>board_id</w:t>
      </w:r>
      <w:proofErr w:type="spellEnd"/>
      <w:r>
        <w:t>")</w:t>
      </w:r>
      <w:proofErr w:type="gramStart"/>
      <w:r>
        <w:t>);</w:t>
      </w:r>
      <w:proofErr w:type="gramEnd"/>
    </w:p>
    <w:p w14:paraId="4FC5BC65" w14:textId="77777777" w:rsidR="005707B8" w:rsidRDefault="005707B8" w:rsidP="005707B8">
      <w:pPr>
        <w:pStyle w:val="code"/>
        <w:framePr w:wrap="around"/>
      </w:pPr>
      <w:r>
        <w:t>});</w:t>
      </w:r>
    </w:p>
    <w:p w14:paraId="6FD950EB" w14:textId="77777777" w:rsidR="005707B8" w:rsidRDefault="005707B8" w:rsidP="005707B8">
      <w:pPr>
        <w:pStyle w:val="code"/>
        <w:framePr w:wrap="around"/>
      </w:pPr>
      <w:r>
        <w:t>let id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().id;</w:t>
      </w:r>
    </w:p>
    <w:p w14:paraId="7F024C97" w14:textId="77777777" w:rsidR="005707B8" w:rsidRDefault="005707B8" w:rsidP="005707B8">
      <w:pPr>
        <w:pStyle w:val="code"/>
        <w:framePr w:wrap="around"/>
      </w:pPr>
      <w:proofErr w:type="spellStart"/>
      <w:proofErr w:type="gramStart"/>
      <w:r>
        <w:t>pm.globals.set</w:t>
      </w:r>
      <w:proofErr w:type="spellEnd"/>
      <w:r>
        <w:t>(</w:t>
      </w:r>
      <w:proofErr w:type="gramEnd"/>
      <w:r>
        <w:t>"</w:t>
      </w:r>
      <w:proofErr w:type="spellStart"/>
      <w:r>
        <w:t>list_DONE_id</w:t>
      </w:r>
      <w:proofErr w:type="spellEnd"/>
      <w:r>
        <w:t>", id);</w:t>
      </w:r>
    </w:p>
    <w:p w14:paraId="16413B90" w14:textId="77777777" w:rsidR="005707B8" w:rsidRDefault="005707B8" w:rsidP="005707B8">
      <w:pPr>
        <w:rPr>
          <w:lang w:val="en-BE"/>
        </w:rPr>
      </w:pPr>
    </w:p>
    <w:p w14:paraId="5F96BCC8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Inside the TODO list, </w:t>
      </w:r>
      <w:r>
        <w:rPr>
          <w:b/>
          <w:bCs/>
          <w:i/>
          <w:iCs/>
          <w:lang w:val="en-BE"/>
        </w:rPr>
        <w:t>create a new card</w:t>
      </w:r>
      <w:r>
        <w:rPr>
          <w:i/>
          <w:iCs/>
          <w:lang w:val="en-BE"/>
        </w:rPr>
        <w:t> (which is like a task) with the name </w:t>
      </w:r>
      <w:r>
        <w:rPr>
          <w:b/>
          <w:bCs/>
          <w:i/>
          <w:iCs/>
          <w:lang w:val="en-BE"/>
        </w:rPr>
        <w:t>Learn Postman.</w:t>
      </w:r>
    </w:p>
    <w:p w14:paraId="34D52AB6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Write tests to check that the request performed as expected.</w:t>
      </w:r>
    </w:p>
    <w:p w14:paraId="70D44ABA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As a </w:t>
      </w:r>
      <w:r>
        <w:rPr>
          <w:b/>
          <w:bCs/>
          <w:i/>
          <w:iCs/>
          <w:lang w:val="en-BE"/>
        </w:rPr>
        <w:t>minimum</w:t>
      </w:r>
      <w:r>
        <w:rPr>
          <w:i/>
          <w:iCs/>
          <w:lang w:val="en-BE"/>
        </w:rPr>
        <w:t>, please test the following:</w:t>
      </w:r>
    </w:p>
    <w:p w14:paraId="1B43ADC5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- status is 200</w:t>
      </w:r>
      <w:r>
        <w:rPr>
          <w:i/>
          <w:iCs/>
          <w:lang w:val="en-BE"/>
        </w:rPr>
        <w:br/>
        <w:t>- the name of the card is Learn Postman</w:t>
      </w:r>
      <w:r>
        <w:rPr>
          <w:i/>
          <w:iCs/>
          <w:lang w:val="en-BE"/>
        </w:rPr>
        <w:br/>
        <w:t>- should not be closed</w:t>
      </w:r>
    </w:p>
    <w:p w14:paraId="0E6E1D23" w14:textId="77777777" w:rsidR="005707B8" w:rsidRDefault="005707B8" w:rsidP="005707B8">
      <w:pPr>
        <w:rPr>
          <w:i/>
          <w:iCs/>
          <w:lang w:val="en-BE"/>
        </w:rPr>
      </w:pPr>
      <w:r>
        <w:rPr>
          <w:b/>
          <w:bCs/>
          <w:i/>
          <w:iCs/>
          <w:lang w:val="en-BE"/>
        </w:rPr>
        <w:t>Optional</w:t>
      </w:r>
      <w:r>
        <w:rPr>
          <w:i/>
          <w:iCs/>
          <w:lang w:val="en-BE"/>
        </w:rPr>
        <w:t>:</w:t>
      </w:r>
    </w:p>
    <w:p w14:paraId="31606E87" w14:textId="77777777" w:rsidR="005707B8" w:rsidRDefault="005707B8" w:rsidP="005707B8">
      <w:pPr>
        <w:rPr>
          <w:i/>
          <w:iCs/>
          <w:lang w:val="en-GB"/>
        </w:rPr>
      </w:pPr>
      <w:r>
        <w:rPr>
          <w:i/>
          <w:iCs/>
          <w:lang w:val="en-BE"/>
        </w:rPr>
        <w:t xml:space="preserve">- test that the card was created in the desired TODO </w:t>
      </w:r>
      <w:proofErr w:type="spellStart"/>
      <w:r>
        <w:rPr>
          <w:i/>
          <w:iCs/>
          <w:lang w:val="en-BE"/>
        </w:rPr>
        <w:t>lis</w:t>
      </w:r>
      <w:proofErr w:type="spellEnd"/>
      <w:r>
        <w:rPr>
          <w:i/>
          <w:iCs/>
          <w:lang w:val="en-GB"/>
        </w:rPr>
        <w:t>t</w:t>
      </w:r>
    </w:p>
    <w:p w14:paraId="5B7D0E54" w14:textId="77777777" w:rsidR="005707B8" w:rsidRDefault="005707B8" w:rsidP="005707B8">
      <w:pPr>
        <w:rPr>
          <w:lang w:val="nl-NL"/>
        </w:rPr>
      </w:pPr>
      <w:r>
        <w:rPr>
          <w:highlight w:val="yellow"/>
          <w:lang w:val="nl-NL"/>
        </w:rPr>
        <w:t>(POST)</w:t>
      </w:r>
    </w:p>
    <w:p w14:paraId="679B8BD3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"Status code is 200", function () {</w:t>
      </w:r>
    </w:p>
    <w:p w14:paraId="554FF94A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(200);</w:t>
      </w:r>
    </w:p>
    <w:p w14:paraId="781B6B57" w14:textId="77777777" w:rsidR="005707B8" w:rsidRDefault="005707B8" w:rsidP="005707B8">
      <w:pPr>
        <w:pStyle w:val="code"/>
        <w:framePr w:wrap="around"/>
      </w:pPr>
      <w:r>
        <w:t>});</w:t>
      </w:r>
    </w:p>
    <w:p w14:paraId="4EF1D22E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"Check card name", function () {</w:t>
      </w:r>
    </w:p>
    <w:p w14:paraId="2E190601" w14:textId="77777777" w:rsidR="005707B8" w:rsidRDefault="005707B8" w:rsidP="005707B8">
      <w:pPr>
        <w:pStyle w:val="code"/>
        <w:framePr w:wrap="around"/>
      </w:pPr>
      <w:r>
        <w:t>    var </w:t>
      </w:r>
      <w:proofErr w:type="spellStart"/>
      <w:r>
        <w:t>jsonData</w:t>
      </w:r>
      <w:proofErr w:type="spellEnd"/>
      <w:r>
        <w:t>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11081F4B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pm.expect</w:t>
      </w:r>
      <w:proofErr w:type="spellEnd"/>
      <w:proofErr w:type="gramEnd"/>
      <w:r>
        <w:t>(jsonData.name).</w:t>
      </w:r>
      <w:proofErr w:type="spellStart"/>
      <w:r>
        <w:t>to.eql</w:t>
      </w:r>
      <w:proofErr w:type="spellEnd"/>
      <w:r>
        <w:t>("Learn Postman");</w:t>
      </w:r>
    </w:p>
    <w:p w14:paraId="7FA54C4B" w14:textId="77777777" w:rsidR="005707B8" w:rsidRDefault="005707B8" w:rsidP="005707B8">
      <w:pPr>
        <w:pStyle w:val="code"/>
        <w:framePr w:wrap="around"/>
      </w:pPr>
      <w:r>
        <w:t>});</w:t>
      </w:r>
    </w:p>
    <w:p w14:paraId="036CE777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"Check card is not closed", function () {</w:t>
      </w:r>
    </w:p>
    <w:p w14:paraId="03F86A6B" w14:textId="77777777" w:rsidR="005707B8" w:rsidRDefault="005707B8" w:rsidP="005707B8">
      <w:pPr>
        <w:pStyle w:val="code"/>
        <w:framePr w:wrap="around"/>
      </w:pPr>
      <w:r>
        <w:t>    var </w:t>
      </w:r>
      <w:proofErr w:type="spellStart"/>
      <w:r>
        <w:t>jsonData</w:t>
      </w:r>
      <w:proofErr w:type="spellEnd"/>
      <w:r>
        <w:t>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6C174876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jsonData.closed</w:t>
      </w:r>
      <w:proofErr w:type="spellEnd"/>
      <w:r>
        <w:t>).</w:t>
      </w:r>
      <w:proofErr w:type="spellStart"/>
      <w:r>
        <w:t>to.eql</w:t>
      </w:r>
      <w:proofErr w:type="spellEnd"/>
      <w:r>
        <w:t>(false);</w:t>
      </w:r>
    </w:p>
    <w:p w14:paraId="5443BC8B" w14:textId="77777777" w:rsidR="005707B8" w:rsidRDefault="005707B8" w:rsidP="005707B8">
      <w:pPr>
        <w:pStyle w:val="code"/>
        <w:framePr w:wrap="around"/>
      </w:pPr>
      <w:r>
        <w:t>});</w:t>
      </w:r>
    </w:p>
    <w:p w14:paraId="45A50D11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"card is created in TODO list", function () {</w:t>
      </w:r>
    </w:p>
    <w:p w14:paraId="67F32695" w14:textId="77777777" w:rsidR="005707B8" w:rsidRDefault="005707B8" w:rsidP="005707B8">
      <w:pPr>
        <w:pStyle w:val="code"/>
        <w:framePr w:wrap="around"/>
      </w:pPr>
      <w:r>
        <w:t>    var </w:t>
      </w:r>
      <w:proofErr w:type="spellStart"/>
      <w:r>
        <w:t>jsonData</w:t>
      </w:r>
      <w:proofErr w:type="spellEnd"/>
      <w:r>
        <w:t>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761C010F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jsonData.idList</w:t>
      </w:r>
      <w:proofErr w:type="spellEnd"/>
      <w:r>
        <w:t>).</w:t>
      </w:r>
      <w:proofErr w:type="spellStart"/>
      <w:r>
        <w:t>to.eql</w:t>
      </w:r>
      <w:proofErr w:type="spellEnd"/>
    </w:p>
    <w:p w14:paraId="2B61A1F9" w14:textId="77777777" w:rsidR="005707B8" w:rsidRDefault="005707B8" w:rsidP="005707B8">
      <w:pPr>
        <w:pStyle w:val="code"/>
        <w:framePr w:wrap="around"/>
      </w:pPr>
      <w:r>
        <w:t>    (</w:t>
      </w:r>
      <w:proofErr w:type="spellStart"/>
      <w:r>
        <w:t>pm.globals.get</w:t>
      </w:r>
      <w:proofErr w:type="spellEnd"/>
      <w:r>
        <w:t>("</w:t>
      </w:r>
      <w:proofErr w:type="spellStart"/>
      <w:r>
        <w:t>list_TODO_id</w:t>
      </w:r>
      <w:proofErr w:type="spellEnd"/>
      <w:r>
        <w:t>")</w:t>
      </w:r>
      <w:proofErr w:type="gramStart"/>
      <w:r>
        <w:t>);</w:t>
      </w:r>
      <w:proofErr w:type="gramEnd"/>
    </w:p>
    <w:p w14:paraId="5B8F9B4E" w14:textId="77777777" w:rsidR="005707B8" w:rsidRDefault="005707B8" w:rsidP="005707B8">
      <w:pPr>
        <w:pStyle w:val="code"/>
        <w:framePr w:wrap="around"/>
      </w:pPr>
      <w:r>
        <w:t>});</w:t>
      </w:r>
    </w:p>
    <w:p w14:paraId="2F45F4FA" w14:textId="77777777" w:rsidR="005707B8" w:rsidRDefault="005707B8" w:rsidP="005707B8">
      <w:pPr>
        <w:pStyle w:val="code"/>
        <w:framePr w:wrap="around"/>
      </w:pPr>
      <w:r>
        <w:t>let id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().id;</w:t>
      </w:r>
    </w:p>
    <w:p w14:paraId="29D3D50B" w14:textId="77777777" w:rsidR="005707B8" w:rsidRDefault="005707B8" w:rsidP="005707B8">
      <w:pPr>
        <w:pStyle w:val="code"/>
        <w:framePr w:wrap="around"/>
      </w:pPr>
      <w:proofErr w:type="spellStart"/>
      <w:proofErr w:type="gramStart"/>
      <w:r>
        <w:t>pm.globals.set</w:t>
      </w:r>
      <w:proofErr w:type="spellEnd"/>
      <w:r>
        <w:t>(</w:t>
      </w:r>
      <w:proofErr w:type="gramEnd"/>
      <w:r>
        <w:t>"</w:t>
      </w:r>
      <w:proofErr w:type="spellStart"/>
      <w:r>
        <w:t>card_learnpostman_id</w:t>
      </w:r>
      <w:proofErr w:type="spellEnd"/>
      <w:r>
        <w:t>", id);</w:t>
      </w:r>
    </w:p>
    <w:p w14:paraId="3EA0BFA4" w14:textId="77777777" w:rsidR="005707B8" w:rsidRDefault="005707B8" w:rsidP="005707B8">
      <w:pPr>
        <w:rPr>
          <w:lang w:val="en-BE"/>
        </w:rPr>
      </w:pPr>
    </w:p>
    <w:p w14:paraId="37E4DCB5" w14:textId="77777777" w:rsidR="005707B8" w:rsidRDefault="005707B8" w:rsidP="005707B8">
      <w:pPr>
        <w:rPr>
          <w:i/>
          <w:iCs/>
          <w:lang w:val="en-BE"/>
        </w:rPr>
      </w:pPr>
      <w:r>
        <w:rPr>
          <w:b/>
          <w:bCs/>
          <w:i/>
          <w:iCs/>
          <w:lang w:val="en-BE"/>
        </w:rPr>
        <w:t>Move the card</w:t>
      </w:r>
      <w:r>
        <w:rPr>
          <w:i/>
          <w:iCs/>
          <w:lang w:val="en-BE"/>
        </w:rPr>
        <w:t> from the TODO list to the DONE list. </w:t>
      </w:r>
    </w:p>
    <w:p w14:paraId="61F3D555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Write tests to check that the request performed as expected.</w:t>
      </w:r>
    </w:p>
    <w:p w14:paraId="624C05F4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Please test the following:</w:t>
      </w:r>
    </w:p>
    <w:p w14:paraId="198D46F2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- status is 200 </w:t>
      </w:r>
      <w:r>
        <w:rPr>
          <w:i/>
          <w:iCs/>
          <w:lang w:val="en-BE"/>
        </w:rPr>
        <w:br/>
        <w:t>- the name of the card is still Learn Postman</w:t>
      </w:r>
      <w:r>
        <w:rPr>
          <w:i/>
          <w:iCs/>
          <w:lang w:val="en-BE"/>
        </w:rPr>
        <w:br/>
        <w:t>- test that the card was moved to the desired DONE list</w:t>
      </w:r>
    </w:p>
    <w:p w14:paraId="5BE77B91" w14:textId="77777777" w:rsidR="005707B8" w:rsidRDefault="005707B8" w:rsidP="005707B8">
      <w:pPr>
        <w:rPr>
          <w:lang w:val="nl-NL"/>
        </w:rPr>
      </w:pPr>
      <w:r>
        <w:rPr>
          <w:highlight w:val="yellow"/>
          <w:lang w:val="nl-NL"/>
        </w:rPr>
        <w:t>(PUT)</w:t>
      </w:r>
    </w:p>
    <w:p w14:paraId="5A7C58B8" w14:textId="77777777" w:rsidR="005707B8" w:rsidRDefault="005707B8" w:rsidP="005707B8">
      <w:pPr>
        <w:rPr>
          <w:lang w:val="en-BE"/>
        </w:rPr>
      </w:pPr>
    </w:p>
    <w:p w14:paraId="6F646C06" w14:textId="77777777" w:rsidR="005707B8" w:rsidRDefault="005707B8" w:rsidP="005707B8">
      <w:pPr>
        <w:pStyle w:val="code"/>
        <w:framePr w:wrap="around"/>
      </w:pPr>
      <w:proofErr w:type="spellStart"/>
      <w:r>
        <w:lastRenderedPageBreak/>
        <w:t>pm.</w:t>
      </w:r>
      <w:proofErr w:type="gramStart"/>
      <w:r>
        <w:t>test</w:t>
      </w:r>
      <w:proofErr w:type="spellEnd"/>
      <w:r>
        <w:t>(</w:t>
      </w:r>
      <w:proofErr w:type="gramEnd"/>
      <w:r>
        <w:t>"Status code is 200", function () {</w:t>
      </w:r>
    </w:p>
    <w:p w14:paraId="7A911292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(200);</w:t>
      </w:r>
    </w:p>
    <w:p w14:paraId="2A825690" w14:textId="77777777" w:rsidR="005707B8" w:rsidRDefault="005707B8" w:rsidP="005707B8">
      <w:pPr>
        <w:pStyle w:val="code"/>
        <w:framePr w:wrap="around"/>
      </w:pPr>
      <w:r>
        <w:t>});</w:t>
      </w:r>
    </w:p>
    <w:p w14:paraId="653F9EF6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"Check card name", function () {</w:t>
      </w:r>
    </w:p>
    <w:p w14:paraId="54C23C9A" w14:textId="77777777" w:rsidR="005707B8" w:rsidRDefault="005707B8" w:rsidP="005707B8">
      <w:pPr>
        <w:pStyle w:val="code"/>
        <w:framePr w:wrap="around"/>
      </w:pPr>
      <w:r>
        <w:t>    var </w:t>
      </w:r>
      <w:proofErr w:type="spellStart"/>
      <w:r>
        <w:t>jsonData</w:t>
      </w:r>
      <w:proofErr w:type="spellEnd"/>
      <w:r>
        <w:t>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3A9BB5BD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pm.expect</w:t>
      </w:r>
      <w:proofErr w:type="spellEnd"/>
      <w:proofErr w:type="gramEnd"/>
      <w:r>
        <w:t>(jsonData.name).</w:t>
      </w:r>
      <w:proofErr w:type="spellStart"/>
      <w:r>
        <w:t>to.eql</w:t>
      </w:r>
      <w:proofErr w:type="spellEnd"/>
      <w:r>
        <w:t>("Learn Postman");</w:t>
      </w:r>
    </w:p>
    <w:p w14:paraId="0297ECAE" w14:textId="77777777" w:rsidR="005707B8" w:rsidRDefault="005707B8" w:rsidP="005707B8">
      <w:pPr>
        <w:pStyle w:val="code"/>
        <w:framePr w:wrap="around"/>
      </w:pPr>
      <w:r>
        <w:t>});</w:t>
      </w:r>
    </w:p>
    <w:p w14:paraId="195F7A99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"Check card is not closed", function () {</w:t>
      </w:r>
    </w:p>
    <w:p w14:paraId="7EEEF993" w14:textId="77777777" w:rsidR="005707B8" w:rsidRDefault="005707B8" w:rsidP="005707B8">
      <w:pPr>
        <w:pStyle w:val="code"/>
        <w:framePr w:wrap="around"/>
      </w:pPr>
      <w:r>
        <w:t>    var </w:t>
      </w:r>
      <w:proofErr w:type="spellStart"/>
      <w:r>
        <w:t>jsonData</w:t>
      </w:r>
      <w:proofErr w:type="spellEnd"/>
      <w:r>
        <w:t>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30E983E0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jsonData.closed</w:t>
      </w:r>
      <w:proofErr w:type="spellEnd"/>
      <w:r>
        <w:t>).</w:t>
      </w:r>
      <w:proofErr w:type="spellStart"/>
      <w:r>
        <w:t>to.eql</w:t>
      </w:r>
      <w:proofErr w:type="spellEnd"/>
      <w:r>
        <w:t>(false);</w:t>
      </w:r>
    </w:p>
    <w:p w14:paraId="0974EB71" w14:textId="77777777" w:rsidR="005707B8" w:rsidRDefault="005707B8" w:rsidP="005707B8">
      <w:pPr>
        <w:pStyle w:val="code"/>
        <w:framePr w:wrap="around"/>
      </w:pPr>
      <w:r>
        <w:t>});</w:t>
      </w:r>
    </w:p>
    <w:p w14:paraId="6578F0F7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"card is in DONE list", function () {</w:t>
      </w:r>
    </w:p>
    <w:p w14:paraId="6BC1264B" w14:textId="77777777" w:rsidR="005707B8" w:rsidRDefault="005707B8" w:rsidP="005707B8">
      <w:pPr>
        <w:pStyle w:val="code"/>
        <w:framePr w:wrap="around"/>
      </w:pPr>
      <w:r>
        <w:t>    var </w:t>
      </w:r>
      <w:proofErr w:type="spellStart"/>
      <w:r>
        <w:t>jsonData</w:t>
      </w:r>
      <w:proofErr w:type="spellEnd"/>
      <w:r>
        <w:t>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6BE70108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jsonData.idList</w:t>
      </w:r>
      <w:proofErr w:type="spellEnd"/>
      <w:r>
        <w:t>).</w:t>
      </w:r>
      <w:proofErr w:type="spellStart"/>
      <w:r>
        <w:t>to.eql</w:t>
      </w:r>
      <w:proofErr w:type="spellEnd"/>
    </w:p>
    <w:p w14:paraId="181F7E6E" w14:textId="77777777" w:rsidR="005707B8" w:rsidRDefault="005707B8" w:rsidP="005707B8">
      <w:pPr>
        <w:pStyle w:val="code"/>
        <w:framePr w:wrap="around"/>
      </w:pPr>
      <w:r>
        <w:t>    (</w:t>
      </w:r>
      <w:proofErr w:type="spellStart"/>
      <w:r>
        <w:t>pm.globals.get</w:t>
      </w:r>
      <w:proofErr w:type="spellEnd"/>
      <w:r>
        <w:t>("</w:t>
      </w:r>
      <w:proofErr w:type="spellStart"/>
      <w:r>
        <w:t>list_DONE_id</w:t>
      </w:r>
      <w:proofErr w:type="spellEnd"/>
      <w:r>
        <w:t>")</w:t>
      </w:r>
      <w:proofErr w:type="gramStart"/>
      <w:r>
        <w:t>);</w:t>
      </w:r>
      <w:proofErr w:type="gramEnd"/>
    </w:p>
    <w:p w14:paraId="0B41F271" w14:textId="77777777" w:rsidR="005707B8" w:rsidRDefault="005707B8" w:rsidP="005707B8">
      <w:pPr>
        <w:pStyle w:val="code"/>
        <w:framePr w:wrap="around"/>
      </w:pPr>
      <w:r>
        <w:t>});</w:t>
      </w:r>
    </w:p>
    <w:p w14:paraId="7BFEA087" w14:textId="77777777" w:rsidR="005707B8" w:rsidRDefault="005707B8" w:rsidP="005707B8">
      <w:pPr>
        <w:pStyle w:val="code"/>
        <w:framePr w:wrap="around"/>
      </w:pPr>
      <w:r>
        <w:t>let id = 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().id;</w:t>
      </w:r>
    </w:p>
    <w:p w14:paraId="7261662F" w14:textId="77777777" w:rsidR="005707B8" w:rsidRDefault="005707B8" w:rsidP="005707B8">
      <w:pPr>
        <w:pStyle w:val="code"/>
        <w:framePr w:wrap="around"/>
      </w:pPr>
      <w:proofErr w:type="spellStart"/>
      <w:proofErr w:type="gramStart"/>
      <w:r>
        <w:t>pm.globals.set</w:t>
      </w:r>
      <w:proofErr w:type="spellEnd"/>
      <w:r>
        <w:t>(</w:t>
      </w:r>
      <w:proofErr w:type="gramEnd"/>
      <w:r>
        <w:t>"</w:t>
      </w:r>
      <w:proofErr w:type="spellStart"/>
      <w:r>
        <w:t>card_learnpostman_id</w:t>
      </w:r>
      <w:proofErr w:type="spellEnd"/>
      <w:r>
        <w:t>", id);</w:t>
      </w:r>
    </w:p>
    <w:p w14:paraId="1D99FEC1" w14:textId="77777777" w:rsidR="005707B8" w:rsidRDefault="005707B8" w:rsidP="005707B8">
      <w:pPr>
        <w:rPr>
          <w:lang w:val="en-BE"/>
        </w:rPr>
      </w:pPr>
    </w:p>
    <w:p w14:paraId="37CEF852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 xml:space="preserve">It is time to clean things up. As you do not need the task, the </w:t>
      </w:r>
      <w:proofErr w:type="gramStart"/>
      <w:r>
        <w:rPr>
          <w:i/>
          <w:iCs/>
          <w:lang w:val="en-BE"/>
        </w:rPr>
        <w:t>lists</w:t>
      </w:r>
      <w:proofErr w:type="gramEnd"/>
      <w:r>
        <w:rPr>
          <w:i/>
          <w:iCs/>
          <w:lang w:val="en-BE"/>
        </w:rPr>
        <w:t xml:space="preserve"> and the board, make sure you </w:t>
      </w:r>
      <w:r>
        <w:rPr>
          <w:b/>
          <w:bCs/>
          <w:i/>
          <w:iCs/>
          <w:lang w:val="en-BE"/>
        </w:rPr>
        <w:t>delete the board</w:t>
      </w:r>
      <w:r>
        <w:rPr>
          <w:i/>
          <w:iCs/>
          <w:lang w:val="en-BE"/>
        </w:rPr>
        <w:t>, so that your Trello account does not get filled with useless boards.</w:t>
      </w:r>
    </w:p>
    <w:p w14:paraId="1A194333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Please test the following:</w:t>
      </w:r>
    </w:p>
    <w:p w14:paraId="5633B419" w14:textId="77777777" w:rsidR="005707B8" w:rsidRDefault="005707B8" w:rsidP="005707B8">
      <w:pPr>
        <w:rPr>
          <w:lang w:val="en-BE"/>
        </w:rPr>
      </w:pPr>
      <w:r>
        <w:rPr>
          <w:i/>
          <w:iCs/>
          <w:lang w:val="en-BE"/>
        </w:rPr>
        <w:t>- status is 200 </w:t>
      </w:r>
    </w:p>
    <w:p w14:paraId="1891023E" w14:textId="77777777" w:rsidR="005707B8" w:rsidRDefault="005707B8" w:rsidP="005707B8">
      <w:pPr>
        <w:rPr>
          <w:lang w:val="en-BE"/>
        </w:rPr>
      </w:pPr>
      <w:r>
        <w:rPr>
          <w:b/>
          <w:bCs/>
          <w:lang w:val="en-BE"/>
        </w:rPr>
        <w:t>Hint: </w:t>
      </w:r>
      <w:r>
        <w:rPr>
          <w:lang w:val="en-BE"/>
        </w:rPr>
        <w:t>You will be using the </w:t>
      </w:r>
      <w:r>
        <w:rPr>
          <w:b/>
          <w:bCs/>
          <w:highlight w:val="yellow"/>
          <w:lang w:val="en-BE"/>
        </w:rPr>
        <w:t>DELETE</w:t>
      </w:r>
      <w:r>
        <w:rPr>
          <w:lang w:val="en-BE"/>
        </w:rPr>
        <w:t xml:space="preserve"> method </w:t>
      </w:r>
      <w:proofErr w:type="gramStart"/>
      <w:r>
        <w:rPr>
          <w:lang w:val="en-BE"/>
        </w:rPr>
        <w:t>in order to</w:t>
      </w:r>
      <w:proofErr w:type="gramEnd"/>
      <w:r>
        <w:rPr>
          <w:lang w:val="en-BE"/>
        </w:rPr>
        <w:t> </w:t>
      </w:r>
      <w:r>
        <w:rPr>
          <w:b/>
          <w:bCs/>
          <w:lang w:val="en-BE"/>
        </w:rPr>
        <w:t>delete the board</w:t>
      </w:r>
      <w:r>
        <w:rPr>
          <w:lang w:val="en-BE"/>
        </w:rPr>
        <w:t>. </w:t>
      </w:r>
    </w:p>
    <w:p w14:paraId="0E0FD23A" w14:textId="77777777" w:rsidR="005707B8" w:rsidRDefault="005707B8" w:rsidP="005707B8">
      <w:pPr>
        <w:pStyle w:val="code"/>
        <w:framePr w:wrap="around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"Status code is 200", function () {</w:t>
      </w:r>
    </w:p>
    <w:p w14:paraId="1000BC69" w14:textId="77777777" w:rsidR="005707B8" w:rsidRDefault="005707B8" w:rsidP="005707B8">
      <w:pPr>
        <w:pStyle w:val="code"/>
        <w:framePr w:wrap="around"/>
      </w:pPr>
      <w:r>
        <w:t>    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(200);</w:t>
      </w:r>
    </w:p>
    <w:p w14:paraId="0748CA9C" w14:textId="77777777" w:rsidR="005707B8" w:rsidRDefault="005707B8" w:rsidP="005707B8">
      <w:pPr>
        <w:pStyle w:val="code"/>
        <w:framePr w:wrap="around"/>
      </w:pPr>
      <w:r>
        <w:t>});</w:t>
      </w:r>
    </w:p>
    <w:p w14:paraId="0E917A92" w14:textId="77777777" w:rsidR="005707B8" w:rsidRDefault="005707B8" w:rsidP="005707B8">
      <w:pPr>
        <w:rPr>
          <w:lang w:val="fr-BE"/>
        </w:rPr>
      </w:pPr>
    </w:p>
    <w:p w14:paraId="7E17F9D8" w14:textId="77777777" w:rsidR="005707B8" w:rsidRDefault="005707B8" w:rsidP="005707B8">
      <w:pPr>
        <w:rPr>
          <w:lang w:val="fr-BE"/>
        </w:rPr>
      </w:pPr>
      <w:r>
        <w:rPr>
          <w:highlight w:val="yellow"/>
          <w:lang w:val="fr-BE"/>
        </w:rPr>
        <w:t xml:space="preserve">Alle </w:t>
      </w:r>
      <w:proofErr w:type="spellStart"/>
      <w:r>
        <w:rPr>
          <w:highlight w:val="yellow"/>
          <w:lang w:val="fr-BE"/>
        </w:rPr>
        <w:t>testen</w:t>
      </w:r>
      <w:proofErr w:type="spellEnd"/>
      <w:r>
        <w:rPr>
          <w:highlight w:val="yellow"/>
          <w:lang w:val="fr-BE"/>
        </w:rPr>
        <w:t xml:space="preserve"> </w:t>
      </w:r>
      <w:proofErr w:type="spellStart"/>
      <w:r>
        <w:rPr>
          <w:highlight w:val="yellow"/>
          <w:lang w:val="fr-BE"/>
        </w:rPr>
        <w:t>werken</w:t>
      </w:r>
      <w:proofErr w:type="spellEnd"/>
      <w:r>
        <w:rPr>
          <w:highlight w:val="yellow"/>
          <w:lang w:val="fr-BE"/>
        </w:rPr>
        <w:t> !</w:t>
      </w:r>
    </w:p>
    <w:p w14:paraId="78D8C641" w14:textId="56922975" w:rsidR="005707B8" w:rsidRDefault="005707B8" w:rsidP="005707B8">
      <w:pPr>
        <w:rPr>
          <w:lang w:val="fr-BE"/>
        </w:rPr>
      </w:pPr>
      <w:r>
        <w:rPr>
          <w:noProof/>
          <w:lang w:val="fr-BE"/>
        </w:rPr>
        <w:lastRenderedPageBreak/>
        <w:drawing>
          <wp:inline distT="0" distB="0" distL="0" distR="0" wp14:anchorId="4ABBF49C" wp14:editId="5BEE0DBE">
            <wp:extent cx="5400675" cy="5431155"/>
            <wp:effectExtent l="0" t="0" r="952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B64F" w14:textId="308BA17E" w:rsidR="005707B8" w:rsidRPr="005707B8" w:rsidRDefault="005707B8" w:rsidP="005707B8">
      <w:pPr>
        <w:pStyle w:val="Heading1"/>
        <w:rPr>
          <w:lang w:val="nl-NL"/>
        </w:rPr>
      </w:pPr>
      <w:bookmarkStart w:id="3" w:name="_Toc85396975"/>
      <w:r w:rsidRPr="005707B8">
        <w:rPr>
          <w:lang w:val="nl-NL"/>
        </w:rPr>
        <w:t>Labo 3 - Dynamische verzoeken met gebruik te maken van variabelen.</w:t>
      </w:r>
      <w:bookmarkEnd w:id="3"/>
    </w:p>
    <w:p w14:paraId="7A70B090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When creating a new board, instead of My Board, try generating a unique board name by incrementing a number (using a pre-request script).</w:t>
      </w:r>
    </w:p>
    <w:p w14:paraId="50328989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 xml:space="preserve">For </w:t>
      </w:r>
      <w:proofErr w:type="gramStart"/>
      <w:r>
        <w:rPr>
          <w:i/>
          <w:iCs/>
          <w:lang w:val="en-BE"/>
        </w:rPr>
        <w:t>example</w:t>
      </w:r>
      <w:proofErr w:type="gramEnd"/>
      <w:r>
        <w:rPr>
          <w:i/>
          <w:iCs/>
          <w:lang w:val="en-BE"/>
        </w:rPr>
        <w:t xml:space="preserve"> the first board you create will be:</w:t>
      </w:r>
    </w:p>
    <w:p w14:paraId="3DD3251C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My Board 1</w:t>
      </w:r>
    </w:p>
    <w:p w14:paraId="684382EE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The second board:</w:t>
      </w:r>
    </w:p>
    <w:p w14:paraId="0102C38D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My Board 2</w:t>
      </w:r>
    </w:p>
    <w:p w14:paraId="62149897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The third board:</w:t>
      </w:r>
    </w:p>
    <w:p w14:paraId="4B2EC4AE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My Board 3</w:t>
      </w:r>
    </w:p>
    <w:p w14:paraId="5C3C14C3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and so on. </w:t>
      </w:r>
    </w:p>
    <w:p w14:paraId="07F5569C" w14:textId="77777777" w:rsidR="005707B8" w:rsidRDefault="005707B8" w:rsidP="005707B8">
      <w:pPr>
        <w:rPr>
          <w:i/>
          <w:iCs/>
          <w:lang w:val="en-BE"/>
        </w:rPr>
      </w:pPr>
      <w:r>
        <w:rPr>
          <w:b/>
          <w:bCs/>
          <w:i/>
          <w:iCs/>
          <w:lang w:val="en-BE"/>
        </w:rPr>
        <w:t>Hint #1</w:t>
      </w:r>
      <w:r>
        <w:rPr>
          <w:i/>
          <w:iCs/>
          <w:lang w:val="en-BE"/>
        </w:rPr>
        <w:t>: Use an environment variable to save the last used number.</w:t>
      </w:r>
    </w:p>
    <w:p w14:paraId="6A084303" w14:textId="77777777" w:rsidR="005707B8" w:rsidRDefault="005707B8" w:rsidP="005707B8">
      <w:pPr>
        <w:rPr>
          <w:i/>
          <w:iCs/>
          <w:lang w:val="en-BE"/>
        </w:rPr>
      </w:pPr>
      <w:r>
        <w:rPr>
          <w:b/>
          <w:bCs/>
          <w:i/>
          <w:iCs/>
          <w:lang w:val="en-BE"/>
        </w:rPr>
        <w:lastRenderedPageBreak/>
        <w:t>Hint #2</w:t>
      </w:r>
      <w:r>
        <w:rPr>
          <w:i/>
          <w:iCs/>
          <w:lang w:val="en-BE"/>
        </w:rPr>
        <w:t xml:space="preserve">: </w:t>
      </w:r>
      <w:proofErr w:type="gramStart"/>
      <w:r>
        <w:rPr>
          <w:i/>
          <w:iCs/>
          <w:lang w:val="en-BE"/>
        </w:rPr>
        <w:t>Take into account</w:t>
      </w:r>
      <w:proofErr w:type="gramEnd"/>
      <w:r>
        <w:rPr>
          <w:i/>
          <w:iCs/>
          <w:lang w:val="en-BE"/>
        </w:rPr>
        <w:t xml:space="preserve"> that when retrieving a value for a variable that has not been defined, you will get the value null.</w:t>
      </w:r>
    </w:p>
    <w:p w14:paraId="59FFA799" w14:textId="77777777" w:rsidR="005707B8" w:rsidRDefault="005707B8" w:rsidP="005707B8">
      <w:pPr>
        <w:rPr>
          <w:lang w:val="fr-BE"/>
        </w:rPr>
      </w:pPr>
      <w:r>
        <w:rPr>
          <w:highlight w:val="yellow"/>
          <w:lang w:val="fr-BE"/>
        </w:rPr>
        <w:t xml:space="preserve">Pre- </w:t>
      </w:r>
      <w:proofErr w:type="spellStart"/>
      <w:r>
        <w:rPr>
          <w:highlight w:val="yellow"/>
          <w:lang w:val="fr-BE"/>
        </w:rPr>
        <w:t>request</w:t>
      </w:r>
      <w:proofErr w:type="spellEnd"/>
      <w:r>
        <w:rPr>
          <w:highlight w:val="yellow"/>
          <w:lang w:val="fr-BE"/>
        </w:rPr>
        <w:t xml:space="preserve"> script (</w:t>
      </w:r>
      <w:proofErr w:type="spellStart"/>
      <w:r>
        <w:rPr>
          <w:highlight w:val="yellow"/>
          <w:lang w:val="fr-BE"/>
        </w:rPr>
        <w:t>uitgevoerd</w:t>
      </w:r>
      <w:proofErr w:type="spellEnd"/>
      <w:r>
        <w:rPr>
          <w:highlight w:val="yellow"/>
          <w:lang w:val="fr-BE"/>
        </w:rPr>
        <w:t xml:space="preserve"> </w:t>
      </w:r>
      <w:proofErr w:type="spellStart"/>
      <w:r>
        <w:rPr>
          <w:highlight w:val="yellow"/>
          <w:lang w:val="fr-BE"/>
        </w:rPr>
        <w:t>vóór</w:t>
      </w:r>
      <w:proofErr w:type="spellEnd"/>
      <w:r>
        <w:rPr>
          <w:highlight w:val="yellow"/>
          <w:lang w:val="fr-BE"/>
        </w:rPr>
        <w:t xml:space="preserve"> het </w:t>
      </w:r>
      <w:proofErr w:type="spellStart"/>
      <w:r>
        <w:rPr>
          <w:highlight w:val="yellow"/>
          <w:lang w:val="fr-BE"/>
        </w:rPr>
        <w:t>verzoek</w:t>
      </w:r>
      <w:proofErr w:type="spellEnd"/>
      <w:r>
        <w:rPr>
          <w:highlight w:val="yellow"/>
          <w:lang w:val="fr-BE"/>
        </w:rPr>
        <w:t>)</w:t>
      </w:r>
    </w:p>
    <w:p w14:paraId="3FCD8CCC" w14:textId="77777777" w:rsidR="005707B8" w:rsidRDefault="005707B8" w:rsidP="005707B8">
      <w:pPr>
        <w:pStyle w:val="code"/>
        <w:framePr w:wrap="around"/>
      </w:pPr>
      <w:r>
        <w:t>//Get </w:t>
      </w:r>
      <w:proofErr w:type="spellStart"/>
      <w:r>
        <w:t>lastest</w:t>
      </w:r>
      <w:proofErr w:type="spellEnd"/>
      <w:r>
        <w:t> value of last used number</w:t>
      </w:r>
    </w:p>
    <w:p w14:paraId="4B9F3D62" w14:textId="77777777" w:rsidR="005707B8" w:rsidRDefault="005707B8" w:rsidP="005707B8">
      <w:pPr>
        <w:pStyle w:val="code"/>
        <w:framePr w:wrap="around"/>
      </w:pPr>
      <w:r>
        <w:t>var number = </w:t>
      </w:r>
      <w:proofErr w:type="spellStart"/>
      <w:r>
        <w:t>pm.environment.get</w:t>
      </w:r>
      <w:proofErr w:type="spellEnd"/>
      <w:r>
        <w:t>("</w:t>
      </w:r>
      <w:proofErr w:type="spellStart"/>
      <w:r>
        <w:t>LastUsedNumber</w:t>
      </w:r>
      <w:proofErr w:type="spellEnd"/>
      <w:r>
        <w:t>"</w:t>
      </w:r>
      <w:proofErr w:type="gramStart"/>
      <w:r>
        <w:t>);</w:t>
      </w:r>
      <w:proofErr w:type="gramEnd"/>
    </w:p>
    <w:p w14:paraId="3702B92F" w14:textId="77777777" w:rsidR="005707B8" w:rsidRDefault="005707B8" w:rsidP="005707B8">
      <w:pPr>
        <w:pStyle w:val="code"/>
        <w:framePr w:wrap="around"/>
      </w:pPr>
      <w:r>
        <w:t>//increment last used number</w:t>
      </w:r>
    </w:p>
    <w:p w14:paraId="7E871F14" w14:textId="77777777" w:rsidR="005707B8" w:rsidRDefault="005707B8" w:rsidP="005707B8">
      <w:pPr>
        <w:pStyle w:val="code"/>
        <w:framePr w:wrap="around"/>
      </w:pPr>
      <w:proofErr w:type="spellStart"/>
      <w:r>
        <w:t>pm.environment.set</w:t>
      </w:r>
      <w:proofErr w:type="spellEnd"/>
      <w:r>
        <w:t>("LastUsedNumber</w:t>
      </w:r>
      <w:proofErr w:type="gramStart"/>
      <w:r>
        <w:t>",number</w:t>
      </w:r>
      <w:proofErr w:type="gramEnd"/>
      <w:r>
        <w:t>+1);</w:t>
      </w:r>
    </w:p>
    <w:p w14:paraId="20C04EC2" w14:textId="77777777" w:rsidR="005707B8" w:rsidRDefault="005707B8" w:rsidP="005707B8">
      <w:pPr>
        <w:rPr>
          <w:lang w:val="en-BE"/>
        </w:rPr>
      </w:pPr>
    </w:p>
    <w:p w14:paraId="0C9A3222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Use environment variables for any dynamic parts in your requests (</w:t>
      </w:r>
      <w:proofErr w:type="spellStart"/>
      <w:r>
        <w:rPr>
          <w:i/>
          <w:iCs/>
          <w:lang w:val="en-BE"/>
        </w:rPr>
        <w:t>boardId</w:t>
      </w:r>
      <w:proofErr w:type="spellEnd"/>
      <w:r>
        <w:rPr>
          <w:i/>
          <w:iCs/>
          <w:lang w:val="en-BE"/>
        </w:rPr>
        <w:t xml:space="preserve">, </w:t>
      </w:r>
      <w:proofErr w:type="spellStart"/>
      <w:r>
        <w:rPr>
          <w:i/>
          <w:iCs/>
          <w:lang w:val="en-BE"/>
        </w:rPr>
        <w:t>listId</w:t>
      </w:r>
      <w:proofErr w:type="spellEnd"/>
      <w:r>
        <w:rPr>
          <w:i/>
          <w:iCs/>
          <w:lang w:val="en-BE"/>
        </w:rPr>
        <w:t>) and use them in requests and tests. Replace all usages of global variables in your requests.</w:t>
      </w:r>
    </w:p>
    <w:p w14:paraId="12820B09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How do does your request and tests look like now?</w:t>
      </w:r>
    </w:p>
    <w:p w14:paraId="21EE1317" w14:textId="77777777" w:rsidR="005707B8" w:rsidRDefault="005707B8" w:rsidP="005707B8">
      <w:pPr>
        <w:rPr>
          <w:lang w:val="en-BE"/>
        </w:rPr>
      </w:pPr>
      <w:r>
        <w:rPr>
          <w:highlight w:val="yellow"/>
          <w:lang w:val="nl-NL"/>
        </w:rPr>
        <w:t xml:space="preserve">Aanmaken van een nieuwe omgeving met naam </w:t>
      </w:r>
      <w:proofErr w:type="spellStart"/>
      <w:r>
        <w:rPr>
          <w:highlight w:val="yellow"/>
          <w:lang w:val="nl-NL"/>
        </w:rPr>
        <w:t>Trello</w:t>
      </w:r>
      <w:proofErr w:type="spellEnd"/>
      <w:r>
        <w:rPr>
          <w:highlight w:val="yellow"/>
          <w:lang w:val="nl-NL"/>
        </w:rPr>
        <w:t xml:space="preserve"> waar ik alle variabelen ga bewaren in plaats van in de globale omgeving</w:t>
      </w:r>
      <w:r>
        <w:rPr>
          <w:lang w:val="nl-NL"/>
        </w:rPr>
        <w:t xml:space="preserve"> </w:t>
      </w:r>
    </w:p>
    <w:p w14:paraId="455F2362" w14:textId="2926CE15" w:rsidR="005707B8" w:rsidRDefault="005707B8" w:rsidP="005707B8">
      <w:pPr>
        <w:rPr>
          <w:lang w:val="en-BE"/>
        </w:rPr>
      </w:pPr>
      <w:r>
        <w:rPr>
          <w:noProof/>
          <w:lang w:val="en-BE"/>
        </w:rPr>
        <w:drawing>
          <wp:inline distT="0" distB="0" distL="0" distR="0" wp14:anchorId="27A3E734" wp14:editId="0DE51A18">
            <wp:extent cx="5394960" cy="3497580"/>
            <wp:effectExtent l="0" t="0" r="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521F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Inspect your environment variables after you reached the last request. Clear any variables that you do not need as soon as you do not use them anymore.</w:t>
      </w:r>
    </w:p>
    <w:p w14:paraId="5EA46233" w14:textId="77777777" w:rsidR="005707B8" w:rsidRDefault="005707B8" w:rsidP="005707B8">
      <w:pPr>
        <w:rPr>
          <w:i/>
          <w:iCs/>
          <w:lang w:val="en-BE"/>
        </w:rPr>
      </w:pPr>
      <w:r>
        <w:rPr>
          <w:i/>
          <w:iCs/>
          <w:lang w:val="en-BE"/>
        </w:rPr>
        <w:t>What were the lines of code needed to clear the variables?</w:t>
      </w:r>
    </w:p>
    <w:p w14:paraId="635830F1" w14:textId="77777777" w:rsidR="005707B8" w:rsidRDefault="005707B8" w:rsidP="005707B8">
      <w:pPr>
        <w:pStyle w:val="code"/>
        <w:framePr w:wrap="around"/>
      </w:pPr>
      <w:proofErr w:type="spellStart"/>
      <w:proofErr w:type="gramStart"/>
      <w:r>
        <w:t>pm.environment</w:t>
      </w:r>
      <w:proofErr w:type="gramEnd"/>
      <w:r>
        <w:t>.unset</w:t>
      </w:r>
      <w:proofErr w:type="spellEnd"/>
      <w:r>
        <w:t>("</w:t>
      </w:r>
      <w:proofErr w:type="spellStart"/>
      <w:r>
        <w:t>board_id</w:t>
      </w:r>
      <w:proofErr w:type="spellEnd"/>
      <w:r>
        <w:t>");</w:t>
      </w:r>
    </w:p>
    <w:p w14:paraId="495A7567" w14:textId="77777777" w:rsidR="005707B8" w:rsidRDefault="005707B8" w:rsidP="005707B8">
      <w:pPr>
        <w:pStyle w:val="code"/>
        <w:framePr w:wrap="around"/>
      </w:pPr>
      <w:proofErr w:type="spellStart"/>
      <w:proofErr w:type="gramStart"/>
      <w:r>
        <w:t>pm.environment</w:t>
      </w:r>
      <w:proofErr w:type="gramEnd"/>
      <w:r>
        <w:t>.unset</w:t>
      </w:r>
      <w:proofErr w:type="spellEnd"/>
      <w:r>
        <w:t>("</w:t>
      </w:r>
      <w:proofErr w:type="spellStart"/>
      <w:r>
        <w:t>list_TODO_id</w:t>
      </w:r>
      <w:proofErr w:type="spellEnd"/>
      <w:r>
        <w:t>");</w:t>
      </w:r>
    </w:p>
    <w:p w14:paraId="2E56C0D1" w14:textId="77777777" w:rsidR="005707B8" w:rsidRDefault="005707B8" w:rsidP="005707B8">
      <w:pPr>
        <w:pStyle w:val="code"/>
        <w:framePr w:wrap="around"/>
      </w:pPr>
      <w:proofErr w:type="spellStart"/>
      <w:proofErr w:type="gramStart"/>
      <w:r>
        <w:t>pm.environment</w:t>
      </w:r>
      <w:proofErr w:type="gramEnd"/>
      <w:r>
        <w:t>.unset</w:t>
      </w:r>
      <w:proofErr w:type="spellEnd"/>
      <w:r>
        <w:t>("</w:t>
      </w:r>
      <w:proofErr w:type="spellStart"/>
      <w:r>
        <w:t>list_DONE_id</w:t>
      </w:r>
      <w:proofErr w:type="spellEnd"/>
      <w:r>
        <w:t>");</w:t>
      </w:r>
    </w:p>
    <w:p w14:paraId="512FE7F1" w14:textId="77777777" w:rsidR="005707B8" w:rsidRDefault="005707B8" w:rsidP="005707B8">
      <w:pPr>
        <w:pStyle w:val="code"/>
        <w:framePr w:wrap="around"/>
      </w:pPr>
      <w:proofErr w:type="spellStart"/>
      <w:proofErr w:type="gramStart"/>
      <w:r>
        <w:t>pm.environment</w:t>
      </w:r>
      <w:proofErr w:type="gramEnd"/>
      <w:r>
        <w:t>.unset</w:t>
      </w:r>
      <w:proofErr w:type="spellEnd"/>
      <w:r>
        <w:t>("</w:t>
      </w:r>
      <w:proofErr w:type="spellStart"/>
      <w:r>
        <w:t>card_learnpostman_id</w:t>
      </w:r>
      <w:proofErr w:type="spellEnd"/>
      <w:r>
        <w:t>");</w:t>
      </w:r>
    </w:p>
    <w:p w14:paraId="35E1F679" w14:textId="77777777" w:rsidR="005707B8" w:rsidRDefault="005707B8" w:rsidP="005707B8">
      <w:pPr>
        <w:pStyle w:val="code"/>
        <w:framePr w:wrap="around"/>
      </w:pPr>
      <w:proofErr w:type="spellStart"/>
      <w:proofErr w:type="gramStart"/>
      <w:r>
        <w:t>pm.environment</w:t>
      </w:r>
      <w:proofErr w:type="gramEnd"/>
      <w:r>
        <w:t>.unset</w:t>
      </w:r>
      <w:proofErr w:type="spellEnd"/>
      <w:r>
        <w:t>("</w:t>
      </w:r>
      <w:proofErr w:type="spellStart"/>
      <w:r>
        <w:t>LastUsedNumber</w:t>
      </w:r>
      <w:proofErr w:type="spellEnd"/>
      <w:r>
        <w:t>");</w:t>
      </w:r>
    </w:p>
    <w:p w14:paraId="38B94557" w14:textId="77777777" w:rsidR="005707B8" w:rsidRDefault="005707B8" w:rsidP="005707B8">
      <w:pPr>
        <w:rPr>
          <w:lang w:val="fr-BE"/>
        </w:rPr>
      </w:pPr>
      <w:r>
        <w:rPr>
          <w:highlight w:val="yellow"/>
          <w:lang w:val="fr-BE"/>
        </w:rPr>
        <w:t xml:space="preserve">Alle </w:t>
      </w:r>
      <w:proofErr w:type="spellStart"/>
      <w:r>
        <w:rPr>
          <w:highlight w:val="yellow"/>
          <w:lang w:val="fr-BE"/>
        </w:rPr>
        <w:t>testen</w:t>
      </w:r>
      <w:proofErr w:type="spellEnd"/>
      <w:r>
        <w:rPr>
          <w:highlight w:val="yellow"/>
          <w:lang w:val="fr-BE"/>
        </w:rPr>
        <w:t xml:space="preserve"> </w:t>
      </w:r>
      <w:proofErr w:type="spellStart"/>
      <w:r>
        <w:rPr>
          <w:highlight w:val="yellow"/>
          <w:lang w:val="fr-BE"/>
        </w:rPr>
        <w:t>werken</w:t>
      </w:r>
      <w:proofErr w:type="spellEnd"/>
      <w:r>
        <w:rPr>
          <w:highlight w:val="yellow"/>
          <w:lang w:val="fr-BE"/>
        </w:rPr>
        <w:t xml:space="preserve"> </w:t>
      </w:r>
      <w:proofErr w:type="spellStart"/>
      <w:r>
        <w:rPr>
          <w:highlight w:val="yellow"/>
          <w:lang w:val="fr-BE"/>
        </w:rPr>
        <w:t>weer</w:t>
      </w:r>
      <w:proofErr w:type="spellEnd"/>
      <w:r>
        <w:rPr>
          <w:highlight w:val="yellow"/>
          <w:lang w:val="fr-BE"/>
        </w:rPr>
        <w:t> !</w:t>
      </w:r>
    </w:p>
    <w:p w14:paraId="36A5FC17" w14:textId="3A231722" w:rsidR="005707B8" w:rsidRDefault="005707B8" w:rsidP="005707B8">
      <w:pPr>
        <w:rPr>
          <w:lang w:val="fr-BE"/>
        </w:rPr>
      </w:pPr>
      <w:r>
        <w:rPr>
          <w:noProof/>
          <w:lang w:val="fr-BE"/>
        </w:rPr>
        <w:lastRenderedPageBreak/>
        <w:drawing>
          <wp:inline distT="0" distB="0" distL="0" distR="0" wp14:anchorId="55E98A42" wp14:editId="44BDA300">
            <wp:extent cx="5400675" cy="5431155"/>
            <wp:effectExtent l="0" t="0" r="952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4BDE6" w14:textId="60DD1B29" w:rsidR="005707B8" w:rsidRDefault="005707B8" w:rsidP="005707B8">
      <w:pPr>
        <w:pStyle w:val="Heading1"/>
        <w:rPr>
          <w:lang w:val="nl-NL"/>
        </w:rPr>
      </w:pPr>
      <w:bookmarkStart w:id="4" w:name="_Toc85396976"/>
      <w:r w:rsidRPr="005707B8">
        <w:rPr>
          <w:lang w:val="nl-NL"/>
        </w:rPr>
        <w:lastRenderedPageBreak/>
        <w:t>Labo 4-</w:t>
      </w:r>
      <w:r w:rsidR="00D407D5">
        <w:rPr>
          <w:lang w:val="nl-NL"/>
        </w:rPr>
        <w:t xml:space="preserve"> </w:t>
      </w:r>
      <w:proofErr w:type="spellStart"/>
      <w:r w:rsidR="00D407D5">
        <w:rPr>
          <w:lang w:val="nl-NL"/>
        </w:rPr>
        <w:t>Assertions</w:t>
      </w:r>
      <w:bookmarkEnd w:id="4"/>
      <w:proofErr w:type="spellEnd"/>
    </w:p>
    <w:p w14:paraId="07CE41B6" w14:textId="1D67D1DB" w:rsidR="00D407D5" w:rsidRDefault="00D407D5" w:rsidP="00D407D5">
      <w:pPr>
        <w:pStyle w:val="Heading2"/>
        <w:rPr>
          <w:lang w:val="nl-NL"/>
        </w:rPr>
      </w:pPr>
      <w:bookmarkStart w:id="5" w:name="_Toc85396977"/>
      <w:r>
        <w:rPr>
          <w:lang w:val="nl-NL"/>
        </w:rPr>
        <w:t>Quiz</w:t>
      </w:r>
      <w:bookmarkEnd w:id="5"/>
    </w:p>
    <w:p w14:paraId="1E46132D" w14:textId="4C0A6945" w:rsidR="00C72002" w:rsidRDefault="00D407D5" w:rsidP="00D407D5">
      <w:pPr>
        <w:rPr>
          <w:lang w:val="nl-NL"/>
        </w:rPr>
      </w:pPr>
      <w:r w:rsidRPr="00D407D5">
        <w:rPr>
          <w:noProof/>
          <w:lang w:val="nl-NL"/>
        </w:rPr>
        <w:drawing>
          <wp:inline distT="0" distB="0" distL="0" distR="0" wp14:anchorId="42D155FF" wp14:editId="5046C378">
            <wp:extent cx="4206240" cy="3112271"/>
            <wp:effectExtent l="0" t="0" r="381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29" cy="31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6557" w14:textId="0B792314" w:rsidR="00D407D5" w:rsidRDefault="00D407D5" w:rsidP="00D407D5">
      <w:pPr>
        <w:rPr>
          <w:lang w:val="nl-NL"/>
        </w:rPr>
      </w:pPr>
      <w:r w:rsidRPr="00D407D5">
        <w:rPr>
          <w:noProof/>
          <w:lang w:val="nl-NL"/>
        </w:rPr>
        <w:drawing>
          <wp:inline distT="0" distB="0" distL="0" distR="0" wp14:anchorId="64ED320A" wp14:editId="03514FB7">
            <wp:extent cx="4960620" cy="2912213"/>
            <wp:effectExtent l="0" t="0" r="0" b="254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008" cy="293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6C97" w14:textId="67803102" w:rsidR="00D407D5" w:rsidRDefault="00D407D5" w:rsidP="00D407D5">
      <w:pPr>
        <w:rPr>
          <w:lang w:val="nl-NL"/>
        </w:rPr>
      </w:pPr>
      <w:r w:rsidRPr="00D407D5">
        <w:rPr>
          <w:noProof/>
          <w:lang w:val="nl-NL"/>
        </w:rPr>
        <w:lastRenderedPageBreak/>
        <w:drawing>
          <wp:inline distT="0" distB="0" distL="0" distR="0" wp14:anchorId="7FCAE4A8" wp14:editId="65FE4A95">
            <wp:extent cx="5400675" cy="3098165"/>
            <wp:effectExtent l="0" t="0" r="9525" b="698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15BC" w14:textId="1B504640" w:rsidR="00D407D5" w:rsidRDefault="00D407D5" w:rsidP="00D407D5">
      <w:pPr>
        <w:rPr>
          <w:lang w:val="nl-NL"/>
        </w:rPr>
      </w:pPr>
      <w:r w:rsidRPr="00D407D5">
        <w:rPr>
          <w:noProof/>
          <w:lang w:val="nl-NL"/>
        </w:rPr>
        <w:drawing>
          <wp:inline distT="0" distB="0" distL="0" distR="0" wp14:anchorId="7D49169E" wp14:editId="4A362C5A">
            <wp:extent cx="4358754" cy="2781300"/>
            <wp:effectExtent l="0" t="0" r="381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021" cy="27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B8A6" w14:textId="7BA3BB19" w:rsidR="00D407D5" w:rsidRDefault="00D407D5" w:rsidP="00D407D5">
      <w:pPr>
        <w:rPr>
          <w:lang w:val="nl-NL"/>
        </w:rPr>
      </w:pPr>
    </w:p>
    <w:p w14:paraId="534DA6F1" w14:textId="24F241E2" w:rsidR="00302EF8" w:rsidRDefault="00302EF8" w:rsidP="00302EF8">
      <w:pPr>
        <w:pStyle w:val="Heading1"/>
        <w:rPr>
          <w:lang w:val="nl-NL"/>
        </w:rPr>
      </w:pPr>
      <w:bookmarkStart w:id="6" w:name="_Toc85396978"/>
      <w:r>
        <w:rPr>
          <w:lang w:val="nl-NL"/>
        </w:rPr>
        <w:lastRenderedPageBreak/>
        <w:t xml:space="preserve">Labo 5 – </w:t>
      </w:r>
      <w:proofErr w:type="spellStart"/>
      <w:r>
        <w:rPr>
          <w:lang w:val="nl-NL"/>
        </w:rPr>
        <w:t>Introduction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Newman</w:t>
      </w:r>
      <w:bookmarkEnd w:id="6"/>
      <w:proofErr w:type="spellEnd"/>
    </w:p>
    <w:p w14:paraId="7CD64EB8" w14:textId="08CAA4AC" w:rsidR="00302EF8" w:rsidRDefault="00302EF8" w:rsidP="00302EF8">
      <w:pPr>
        <w:pStyle w:val="Heading2"/>
        <w:rPr>
          <w:lang w:val="nl-NL"/>
        </w:rPr>
      </w:pPr>
      <w:bookmarkStart w:id="7" w:name="_Toc85396979"/>
      <w:proofErr w:type="spellStart"/>
      <w:r>
        <w:rPr>
          <w:lang w:val="nl-NL"/>
        </w:rPr>
        <w:t>Newman</w:t>
      </w:r>
      <w:proofErr w:type="spellEnd"/>
      <w:r>
        <w:rPr>
          <w:lang w:val="nl-NL"/>
        </w:rPr>
        <w:t xml:space="preserve"> installatie</w:t>
      </w:r>
      <w:bookmarkEnd w:id="7"/>
    </w:p>
    <w:p w14:paraId="611C0EB5" w14:textId="385561CB" w:rsidR="00302EF8" w:rsidRDefault="00302EF8" w:rsidP="00302EF8">
      <w:pPr>
        <w:rPr>
          <w:lang w:val="nl-NL"/>
        </w:rPr>
      </w:pPr>
      <w:r w:rsidRPr="00302EF8">
        <w:rPr>
          <w:noProof/>
          <w:lang w:val="nl-NL"/>
        </w:rPr>
        <w:drawing>
          <wp:inline distT="0" distB="0" distL="0" distR="0" wp14:anchorId="4C67B6BE" wp14:editId="52037A05">
            <wp:extent cx="5400675" cy="269557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8296" w14:textId="5D38119A" w:rsidR="00513616" w:rsidRDefault="00513616" w:rsidP="00513616">
      <w:pPr>
        <w:pStyle w:val="Heading2"/>
        <w:rPr>
          <w:lang w:val="nl-NL"/>
        </w:rPr>
      </w:pPr>
      <w:bookmarkStart w:id="8" w:name="_Toc85396980"/>
      <w:r>
        <w:rPr>
          <w:lang w:val="nl-NL"/>
        </w:rPr>
        <w:t xml:space="preserve">Uitvoeren van geëxporteerde </w:t>
      </w:r>
      <w:proofErr w:type="spellStart"/>
      <w:r>
        <w:rPr>
          <w:lang w:val="nl-NL"/>
        </w:rPr>
        <w:t>collecties+environment</w:t>
      </w:r>
      <w:proofErr w:type="spellEnd"/>
      <w:r>
        <w:rPr>
          <w:lang w:val="nl-NL"/>
        </w:rPr>
        <w:t xml:space="preserve"> met </w:t>
      </w:r>
      <w:proofErr w:type="spellStart"/>
      <w:r>
        <w:rPr>
          <w:lang w:val="nl-NL"/>
        </w:rPr>
        <w:t>Newman</w:t>
      </w:r>
      <w:bookmarkEnd w:id="8"/>
      <w:proofErr w:type="spellEnd"/>
    </w:p>
    <w:p w14:paraId="4B0826FF" w14:textId="0837ACFC" w:rsidR="00513616" w:rsidRDefault="00513616" w:rsidP="00513616">
      <w:pPr>
        <w:rPr>
          <w:lang w:val="nl-NL"/>
        </w:rPr>
      </w:pPr>
      <w:r w:rsidRPr="00513616">
        <w:rPr>
          <w:noProof/>
          <w:lang w:val="nl-NL"/>
        </w:rPr>
        <w:drawing>
          <wp:inline distT="0" distB="0" distL="0" distR="0" wp14:anchorId="670D95A5" wp14:editId="06C68061">
            <wp:extent cx="5400675" cy="3293745"/>
            <wp:effectExtent l="0" t="0" r="9525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E54F" w14:textId="4C678DDA" w:rsidR="00513616" w:rsidRPr="00513616" w:rsidRDefault="00513616" w:rsidP="00513616">
      <w:pPr>
        <w:rPr>
          <w:lang w:val="nl-NL"/>
        </w:rPr>
      </w:pPr>
      <w:r w:rsidRPr="00513616">
        <w:rPr>
          <w:noProof/>
          <w:lang w:val="nl-NL"/>
        </w:rPr>
        <w:lastRenderedPageBreak/>
        <w:drawing>
          <wp:inline distT="0" distB="0" distL="0" distR="0" wp14:anchorId="3BB9C2FB" wp14:editId="71859966">
            <wp:extent cx="5400675" cy="4467860"/>
            <wp:effectExtent l="0" t="0" r="9525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5B41" w14:textId="30AFA489" w:rsidR="00513616" w:rsidRDefault="00816191" w:rsidP="00816191">
      <w:pPr>
        <w:pStyle w:val="Heading2"/>
        <w:rPr>
          <w:lang w:val="nl-NL"/>
        </w:rPr>
      </w:pPr>
      <w:bookmarkStart w:id="9" w:name="_Toc85396981"/>
      <w:r>
        <w:rPr>
          <w:lang w:val="nl-NL"/>
        </w:rPr>
        <w:t xml:space="preserve">Installatie + intro testen van </w:t>
      </w:r>
      <w:proofErr w:type="spellStart"/>
      <w:r>
        <w:rPr>
          <w:lang w:val="nl-NL"/>
        </w:rPr>
        <w:t>jenkins</w:t>
      </w:r>
      <w:proofErr w:type="spellEnd"/>
      <w:r>
        <w:rPr>
          <w:lang w:val="nl-NL"/>
        </w:rPr>
        <w:t xml:space="preserve"> omgeving</w:t>
      </w:r>
      <w:bookmarkEnd w:id="9"/>
    </w:p>
    <w:p w14:paraId="5D47E99E" w14:textId="4E1F9480" w:rsidR="00816191" w:rsidRDefault="00C8547D" w:rsidP="00816191">
      <w:pPr>
        <w:rPr>
          <w:lang w:val="nl-NL"/>
        </w:rPr>
      </w:pPr>
      <w:r w:rsidRPr="00C8547D">
        <w:rPr>
          <w:noProof/>
          <w:lang w:val="nl-NL"/>
        </w:rPr>
        <w:drawing>
          <wp:inline distT="0" distB="0" distL="0" distR="0" wp14:anchorId="22274BC7" wp14:editId="51E4B5CF">
            <wp:extent cx="5400675" cy="3058160"/>
            <wp:effectExtent l="0" t="0" r="9525" b="889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C539" w14:textId="6C8FF3C7" w:rsidR="00C8547D" w:rsidRDefault="00C8547D" w:rsidP="00C8547D">
      <w:pPr>
        <w:pStyle w:val="Heading2"/>
        <w:rPr>
          <w:lang w:val="nl-NL"/>
        </w:rPr>
      </w:pPr>
      <w:bookmarkStart w:id="10" w:name="_Toc85396982"/>
      <w:r>
        <w:rPr>
          <w:lang w:val="nl-NL"/>
        </w:rPr>
        <w:lastRenderedPageBreak/>
        <w:t xml:space="preserve">Collectie uitvoeten met </w:t>
      </w:r>
      <w:proofErr w:type="spellStart"/>
      <w:r>
        <w:rPr>
          <w:lang w:val="nl-NL"/>
        </w:rPr>
        <w:t>jenkins</w:t>
      </w:r>
      <w:bookmarkEnd w:id="10"/>
      <w:proofErr w:type="spellEnd"/>
    </w:p>
    <w:p w14:paraId="69881B84" w14:textId="08388BB0" w:rsidR="00B84F00" w:rsidRPr="00B84F00" w:rsidRDefault="00B84F00" w:rsidP="00B84F00">
      <w:pPr>
        <w:rPr>
          <w:lang w:val="nl-NL"/>
        </w:rPr>
      </w:pPr>
      <w:r w:rsidRPr="00B84F00">
        <w:rPr>
          <w:lang w:val="nl-NL"/>
        </w:rPr>
        <w:drawing>
          <wp:inline distT="0" distB="0" distL="0" distR="0" wp14:anchorId="7C538C1E" wp14:editId="627DA605">
            <wp:extent cx="5400675" cy="2887980"/>
            <wp:effectExtent l="0" t="0" r="9525" b="762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A036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Started by user Adrien Taneko</w:t>
      </w:r>
    </w:p>
    <w:p w14:paraId="17CFEE9E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Running as SYSTEM</w:t>
      </w:r>
    </w:p>
    <w:p w14:paraId="1F01E351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Building in workspace C:\WINDOWS\system32\config\systemprofile\AppData\Local\Jenkins\.jenkins\workspace\httpbin_rest_api_tests</w:t>
      </w:r>
    </w:p>
    <w:p w14:paraId="267A4B95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[</w:t>
      </w:r>
      <w:proofErr w:type="spell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httpbin_rest_api_tests</w:t>
      </w:r>
      <w:proofErr w:type="spell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] $ </w:t>
      </w:r>
      <w:proofErr w:type="spell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cmd</w:t>
      </w:r>
      <w:proofErr w:type="spell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/c call C:\WINDOWS\TEMP\jenkins847068180510724988.bat</w:t>
      </w:r>
    </w:p>
    <w:p w14:paraId="3CB24C99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</w:p>
    <w:p w14:paraId="1F316FA3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C:\WINDOWS\system32\config\systemprofile\AppData\Local\Jenkins\.jenkins\workspace\httpbin_rest_api_tests&gt;cd C:\Users\tanek\OneDrive - ODISEE\3TI\</w:t>
      </w:r>
      <w:proofErr w:type="spell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Sotware</w:t>
      </w:r>
      <w:proofErr w:type="spell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-testing\Collections\Trello </w:t>
      </w:r>
    </w:p>
    <w:p w14:paraId="469482D3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</w:p>
    <w:p w14:paraId="4A6BC4D9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C:\Users\tanek\OneDrive - ODISEE\3TI\</w:t>
      </w:r>
      <w:proofErr w:type="spell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Sotware</w:t>
      </w:r>
      <w:proofErr w:type="spell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-testing\Collections\Trello&gt;</w:t>
      </w:r>
      <w:proofErr w:type="spell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newman</w:t>
      </w:r>
      <w:proofErr w:type="spell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run "Trello API </w:t>
      </w:r>
      <w:proofErr w:type="spellStart"/>
      <w:proofErr w:type="gram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test.postman</w:t>
      </w:r>
      <w:proofErr w:type="gram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_collection.json</w:t>
      </w:r>
      <w:proofErr w:type="spell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" --environment "</w:t>
      </w:r>
      <w:proofErr w:type="spell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Trello.postman_environment.json</w:t>
      </w:r>
      <w:proofErr w:type="spell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" </w:t>
      </w:r>
    </w:p>
    <w:p w14:paraId="236B9DC3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proofErr w:type="spell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newman</w:t>
      </w:r>
      <w:proofErr w:type="spellEnd"/>
    </w:p>
    <w:p w14:paraId="72900F03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</w:p>
    <w:p w14:paraId="1B9CE9BE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Trello API test</w:t>
      </w:r>
    </w:p>
    <w:p w14:paraId="6DBFD70B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</w:p>
    <w:p w14:paraId="73A9A399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→ Create board</w:t>
      </w:r>
    </w:p>
    <w:p w14:paraId="4DF62648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POST https://api.trello.com/1/boards/?key=437f504c6149afb8e1340def5a46a4c4&amp;token=946ba3ffbc31a5bcb4d2668fc8fa1b5794a598d564ba941a30051842779dbea6&amp;defaultLists=false&amp;name=Trello board 1 [200 OK, 3.09kB, 495ms]</w:t>
      </w:r>
    </w:p>
    <w:p w14:paraId="7727822D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</w:t>
      </w:r>
      <w:proofErr w:type="gram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√  Status</w:t>
      </w:r>
      <w:proofErr w:type="gram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code is 200</w:t>
      </w:r>
    </w:p>
    <w:p w14:paraId="41B9F960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</w:t>
      </w:r>
      <w:proofErr w:type="gram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√  Check</w:t>
      </w:r>
      <w:proofErr w:type="gram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board name</w:t>
      </w:r>
    </w:p>
    <w:p w14:paraId="16A0A9A0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</w:p>
    <w:p w14:paraId="2C98191F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→ Create list TODO</w:t>
      </w:r>
    </w:p>
    <w:p w14:paraId="6208845D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POST https://api.trello.com/1/boards/616c72d91b55752592932ef1/lists?key=437f504c6149afb8e1340def5a46a4c4&amp;token=946ba3ffbc31a5bcb4d2668fc8fa1b5794a598d564ba941a30051842779dbea6&amp;name=TODO [200 OK, 2.24kB, 224ms]</w:t>
      </w:r>
    </w:p>
    <w:p w14:paraId="7BCAD646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</w:t>
      </w:r>
      <w:proofErr w:type="gram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√  Status</w:t>
      </w:r>
      <w:proofErr w:type="gram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code is 200</w:t>
      </w:r>
    </w:p>
    <w:p w14:paraId="2F8B2A40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</w:t>
      </w:r>
      <w:proofErr w:type="gram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√  Check</w:t>
      </w:r>
      <w:proofErr w:type="gram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list name</w:t>
      </w:r>
    </w:p>
    <w:p w14:paraId="08E0A59B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</w:t>
      </w:r>
      <w:proofErr w:type="gram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√  Check</w:t>
      </w:r>
      <w:proofErr w:type="gram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list is not closed</w:t>
      </w:r>
    </w:p>
    <w:p w14:paraId="2D3DE24F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</w:t>
      </w:r>
      <w:proofErr w:type="gram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√  List</w:t>
      </w:r>
      <w:proofErr w:type="gram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is created in </w:t>
      </w:r>
      <w:proofErr w:type="spell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API_test</w:t>
      </w:r>
      <w:proofErr w:type="spell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board</w:t>
      </w:r>
    </w:p>
    <w:p w14:paraId="3A1FB09D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</w:p>
    <w:p w14:paraId="6CC74E8D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→ Create list DONE</w:t>
      </w:r>
    </w:p>
    <w:p w14:paraId="351D570F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lastRenderedPageBreak/>
        <w:t xml:space="preserve">  POST https://api.trello.com/1/boards/616c72d91b55752592932ef1/lists?key=437f504c6149afb8e1340def5a46a4c4&amp;token=946ba3ffbc31a5bcb4d2668fc8fa1b5794a598d564ba941a30051842779dbea6&amp;name=DONE [200 OK, 2.23kB, 195ms]</w:t>
      </w:r>
    </w:p>
    <w:p w14:paraId="41A19A37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</w:t>
      </w:r>
      <w:proofErr w:type="gram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√  Status</w:t>
      </w:r>
      <w:proofErr w:type="gram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code is 200</w:t>
      </w:r>
    </w:p>
    <w:p w14:paraId="6FA5F98F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</w:t>
      </w:r>
      <w:proofErr w:type="gram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√  Check</w:t>
      </w:r>
      <w:proofErr w:type="gram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list name</w:t>
      </w:r>
    </w:p>
    <w:p w14:paraId="4D63CB06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</w:t>
      </w:r>
      <w:proofErr w:type="gram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√  Check</w:t>
      </w:r>
      <w:proofErr w:type="gram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list is not closed</w:t>
      </w:r>
    </w:p>
    <w:p w14:paraId="08708A90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</w:t>
      </w:r>
      <w:proofErr w:type="gram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√  List</w:t>
      </w:r>
      <w:proofErr w:type="gram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is created in </w:t>
      </w:r>
      <w:proofErr w:type="spell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API_test</w:t>
      </w:r>
      <w:proofErr w:type="spell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board</w:t>
      </w:r>
    </w:p>
    <w:p w14:paraId="60806092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</w:p>
    <w:p w14:paraId="3805ABF6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→ Create card Learn postman-TODO</w:t>
      </w:r>
    </w:p>
    <w:p w14:paraId="4CA2DDEC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POST https://api.trello.com/1/cards?key=437f504c6149afb8e1340def5a46a4c4&amp;token=946ba3ffbc31a5bcb4d2668fc8fa1b5794a598d564ba941a30051842779dbea6&amp;name=Learn </w:t>
      </w:r>
      <w:proofErr w:type="spell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Postman&amp;idList</w:t>
      </w:r>
      <w:proofErr w:type="spell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=616c72da6ceea121f1d089f3 [200 OK, 3.24kB, 256ms]</w:t>
      </w:r>
    </w:p>
    <w:p w14:paraId="1F28939C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</w:t>
      </w:r>
      <w:proofErr w:type="gram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√  Status</w:t>
      </w:r>
      <w:proofErr w:type="gram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code is 200</w:t>
      </w:r>
    </w:p>
    <w:p w14:paraId="72B37839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</w:t>
      </w:r>
      <w:proofErr w:type="gram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√  Check</w:t>
      </w:r>
      <w:proofErr w:type="gram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card name</w:t>
      </w:r>
    </w:p>
    <w:p w14:paraId="6A181785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</w:t>
      </w:r>
      <w:proofErr w:type="gram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√  Check</w:t>
      </w:r>
      <w:proofErr w:type="gram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card is not closed</w:t>
      </w:r>
    </w:p>
    <w:p w14:paraId="394B2A0D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</w:t>
      </w:r>
      <w:proofErr w:type="gram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√  card</w:t>
      </w:r>
      <w:proofErr w:type="gram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is created in TODO list</w:t>
      </w:r>
    </w:p>
    <w:p w14:paraId="1398FB4F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</w:p>
    <w:p w14:paraId="6EEDBD38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→ Move card to DONE</w:t>
      </w:r>
    </w:p>
    <w:p w14:paraId="3180FE09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PUT https://api.trello.com/1/cards/616c72db5b98202d46ec65b2?key=437f504c6149afb8e1340def5a46a4c4&amp;token=946ba3ffbc31a5bcb4d2668fc8fa1b5794a598d564ba941a30051842779dbea6&amp;name=Learn </w:t>
      </w:r>
      <w:proofErr w:type="spell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Postman&amp;idList</w:t>
      </w:r>
      <w:proofErr w:type="spell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=616c72da638b9d28f4fa5b60 [200 OK, 3.2kB, 249ms]</w:t>
      </w:r>
    </w:p>
    <w:p w14:paraId="3C9E804D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</w:t>
      </w:r>
      <w:proofErr w:type="gram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√  Status</w:t>
      </w:r>
      <w:proofErr w:type="gram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code is 200</w:t>
      </w:r>
    </w:p>
    <w:p w14:paraId="27ACEC6E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</w:t>
      </w:r>
      <w:proofErr w:type="gram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√  Check</w:t>
      </w:r>
      <w:proofErr w:type="gram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card name</w:t>
      </w:r>
    </w:p>
    <w:p w14:paraId="2FF7055D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</w:t>
      </w:r>
      <w:proofErr w:type="gram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√  Check</w:t>
      </w:r>
      <w:proofErr w:type="gram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card is not closed</w:t>
      </w:r>
    </w:p>
    <w:p w14:paraId="32958C9D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</w:t>
      </w:r>
      <w:proofErr w:type="gram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√  card</w:t>
      </w:r>
      <w:proofErr w:type="gram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is in DONE list</w:t>
      </w:r>
    </w:p>
    <w:p w14:paraId="2E4035FB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</w:p>
    <w:p w14:paraId="7063BAF1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→ Delete Trello board</w:t>
      </w:r>
    </w:p>
    <w:p w14:paraId="3D07AACF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DELETE https://api.trello.com/1/boards/616c72d91b55752592932ef1?key=437f504c6149afb8e1340def5a46a4c4&amp;token=946ba3ffbc31a5bcb4d2668fc8fa1b5794a598d564ba941a30051842779dbea6 [200 OK, 2.13kB, 472ms]</w:t>
      </w:r>
    </w:p>
    <w:p w14:paraId="6A309965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</w:t>
      </w:r>
      <w:proofErr w:type="gram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√  Status</w:t>
      </w:r>
      <w:proofErr w:type="gram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code is 200</w:t>
      </w:r>
    </w:p>
    <w:p w14:paraId="65799B7E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</w:p>
    <w:p w14:paraId="054F2EE2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┌─────────────────────────┬─────────────────────┬────────────────────┐</w:t>
      </w:r>
    </w:p>
    <w:p w14:paraId="49C63C1D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│                         │            executed │             failed │</w:t>
      </w:r>
    </w:p>
    <w:p w14:paraId="54FCFE39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├─────────────────────────┼─────────────────────┼────────────────────┤</w:t>
      </w:r>
    </w:p>
    <w:p w14:paraId="08B1BACF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│              iterations │                   1 │                  0 │</w:t>
      </w:r>
    </w:p>
    <w:p w14:paraId="25585278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├─────────────────────────┼─────────────────────┼────────────────────┤</w:t>
      </w:r>
    </w:p>
    <w:p w14:paraId="48609312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│                requests │                   6 │                  0 │</w:t>
      </w:r>
    </w:p>
    <w:p w14:paraId="3BF6EC56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├─────────────────────────┼─────────────────────┼────────────────────┤</w:t>
      </w:r>
    </w:p>
    <w:p w14:paraId="0AD56E12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│            test-scripts │                   6 │                  0 │</w:t>
      </w:r>
    </w:p>
    <w:p w14:paraId="38EC5F50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├─────────────────────────┼─────────────────────┼────────────────────┤</w:t>
      </w:r>
    </w:p>
    <w:p w14:paraId="5F11516F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│      </w:t>
      </w:r>
      <w:proofErr w:type="spell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prerequest</w:t>
      </w:r>
      <w:proofErr w:type="spell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-scripts │                   1 │                  0 │</w:t>
      </w:r>
    </w:p>
    <w:p w14:paraId="366DF334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├─────────────────────────┼─────────────────────┼────────────────────┤</w:t>
      </w:r>
    </w:p>
    <w:p w14:paraId="3317F09A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│              assertions │                  19 │                  0 │</w:t>
      </w:r>
    </w:p>
    <w:p w14:paraId="38760E33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├─────────────────────────┴─────────────────────┴────────────────────┤</w:t>
      </w:r>
    </w:p>
    <w:p w14:paraId="240B9498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│ total run duration: 2.4s                                           │</w:t>
      </w:r>
    </w:p>
    <w:p w14:paraId="6B504B6E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├────────────────────────────────────────────────────────────────────┤</w:t>
      </w:r>
    </w:p>
    <w:p w14:paraId="026AAE5B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│ total data received: 3.42kB (</w:t>
      </w:r>
      <w:proofErr w:type="spellStart"/>
      <w:proofErr w:type="gram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approx</w:t>
      </w:r>
      <w:proofErr w:type="spell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)   </w:t>
      </w:r>
      <w:proofErr w:type="gram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                            │</w:t>
      </w:r>
    </w:p>
    <w:p w14:paraId="51AF820B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├────────────────────────────────────────────────────────────────────┤</w:t>
      </w:r>
    </w:p>
    <w:p w14:paraId="551CC78C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 xml:space="preserve">│ average response time: 315ms [min: 195ms, max: 495ms, </w:t>
      </w:r>
      <w:proofErr w:type="spellStart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s.d.</w:t>
      </w:r>
      <w:proofErr w:type="spellEnd"/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: 120ms] │</w:t>
      </w:r>
    </w:p>
    <w:p w14:paraId="4C2037C0" w14:textId="77777777" w:rsidR="0008448E" w:rsidRP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14:paraId="0B079E30" w14:textId="4F9DFAF7" w:rsidR="0008448E" w:rsidRDefault="0008448E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en-BE" w:eastAsia="en-BE"/>
        </w:rPr>
      </w:pPr>
      <w:r w:rsidRPr="0008448E">
        <w:rPr>
          <w:rFonts w:ascii="Courier New" w:hAnsi="Courier New" w:cs="Courier New"/>
          <w:color w:val="000000"/>
          <w:sz w:val="20"/>
          <w:szCs w:val="20"/>
          <w:lang w:val="en-BE" w:eastAsia="en-BE"/>
        </w:rPr>
        <w:t>Finished: SUCCESS</w:t>
      </w:r>
    </w:p>
    <w:p w14:paraId="7AB1A4ED" w14:textId="2F4D9A75" w:rsidR="00FC3532" w:rsidRDefault="00FC3532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fr-BE" w:eastAsia="en-BE"/>
        </w:rPr>
      </w:pPr>
    </w:p>
    <w:p w14:paraId="4F2B3792" w14:textId="47FFB74D" w:rsidR="00FC3532" w:rsidRDefault="00FC3532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fr-BE" w:eastAsia="en-BE"/>
        </w:rPr>
      </w:pPr>
    </w:p>
    <w:p w14:paraId="3827E7F4" w14:textId="6DFA5374" w:rsidR="00FC3532" w:rsidRDefault="00FC3532" w:rsidP="00084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00000"/>
          <w:sz w:val="20"/>
          <w:szCs w:val="20"/>
          <w:lang w:val="fr-BE" w:eastAsia="en-BE"/>
        </w:rPr>
      </w:pPr>
    </w:p>
    <w:p w14:paraId="376084D9" w14:textId="48FBF508" w:rsidR="00FC3532" w:rsidRDefault="00FC3532" w:rsidP="00FC3532">
      <w:pPr>
        <w:pStyle w:val="Heading2"/>
        <w:rPr>
          <w:lang w:val="fr-BE" w:eastAsia="en-BE"/>
        </w:rPr>
      </w:pPr>
      <w:proofErr w:type="spellStart"/>
      <w:r>
        <w:rPr>
          <w:lang w:val="fr-BE" w:eastAsia="en-BE"/>
        </w:rPr>
        <w:lastRenderedPageBreak/>
        <w:t>Rapporten</w:t>
      </w:r>
      <w:proofErr w:type="spellEnd"/>
      <w:r>
        <w:rPr>
          <w:lang w:val="fr-BE" w:eastAsia="en-BE"/>
        </w:rPr>
        <w:t xml:space="preserve"> </w:t>
      </w:r>
      <w:proofErr w:type="spellStart"/>
      <w:r>
        <w:rPr>
          <w:lang w:val="fr-BE" w:eastAsia="en-BE"/>
        </w:rPr>
        <w:t>generen</w:t>
      </w:r>
      <w:proofErr w:type="spellEnd"/>
      <w:r>
        <w:rPr>
          <w:lang w:val="fr-BE" w:eastAsia="en-BE"/>
        </w:rPr>
        <w:t xml:space="preserve"> met </w:t>
      </w:r>
      <w:proofErr w:type="spellStart"/>
      <w:r>
        <w:rPr>
          <w:lang w:val="fr-BE" w:eastAsia="en-BE"/>
        </w:rPr>
        <w:t>newman</w:t>
      </w:r>
      <w:proofErr w:type="spellEnd"/>
    </w:p>
    <w:p w14:paraId="04F419D0" w14:textId="472A5E9E" w:rsidR="00973F9A" w:rsidRPr="00973F9A" w:rsidRDefault="00A64481" w:rsidP="00973F9A">
      <w:pPr>
        <w:rPr>
          <w:lang w:val="fr-BE" w:eastAsia="en-BE"/>
        </w:rPr>
      </w:pPr>
      <w:r w:rsidRPr="00A64481">
        <w:rPr>
          <w:lang w:val="fr-BE" w:eastAsia="en-BE"/>
        </w:rPr>
        <w:drawing>
          <wp:inline distT="0" distB="0" distL="0" distR="0" wp14:anchorId="3F7CB016" wp14:editId="18D14086">
            <wp:extent cx="5400675" cy="1606550"/>
            <wp:effectExtent l="0" t="0" r="9525" b="0"/>
            <wp:docPr id="17" name="Picture 1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Wor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83A1" w14:textId="271EDE85" w:rsidR="00FC3532" w:rsidRDefault="00FC3532" w:rsidP="00FC3532">
      <w:pPr>
        <w:rPr>
          <w:lang w:val="nl-NL" w:eastAsia="en-BE"/>
        </w:rPr>
      </w:pPr>
      <w:proofErr w:type="spellStart"/>
      <w:r w:rsidRPr="008B45B0">
        <w:rPr>
          <w:highlight w:val="yellow"/>
          <w:lang w:val="nl-NL" w:eastAsia="en-BE"/>
        </w:rPr>
        <w:t>Npm</w:t>
      </w:r>
      <w:proofErr w:type="spellEnd"/>
      <w:r w:rsidRPr="008B45B0">
        <w:rPr>
          <w:highlight w:val="yellow"/>
          <w:lang w:val="nl-NL" w:eastAsia="en-BE"/>
        </w:rPr>
        <w:t xml:space="preserve"> package voor genere</w:t>
      </w:r>
      <w:r w:rsidR="008B45B0" w:rsidRPr="008B45B0">
        <w:rPr>
          <w:highlight w:val="yellow"/>
          <w:lang w:val="nl-NL" w:eastAsia="en-BE"/>
        </w:rPr>
        <w:t>re</w:t>
      </w:r>
      <w:r w:rsidRPr="008B45B0">
        <w:rPr>
          <w:highlight w:val="yellow"/>
          <w:lang w:val="nl-NL" w:eastAsia="en-BE"/>
        </w:rPr>
        <w:t xml:space="preserve">n van </w:t>
      </w:r>
      <w:r w:rsidR="008B45B0" w:rsidRPr="008B45B0">
        <w:rPr>
          <w:highlight w:val="yellow"/>
          <w:lang w:val="nl-NL" w:eastAsia="en-BE"/>
        </w:rPr>
        <w:t xml:space="preserve">overzichtelijk </w:t>
      </w:r>
      <w:proofErr w:type="gramStart"/>
      <w:r w:rsidR="008B45B0" w:rsidRPr="008B45B0">
        <w:rPr>
          <w:highlight w:val="yellow"/>
          <w:lang w:val="nl-NL" w:eastAsia="en-BE"/>
        </w:rPr>
        <w:t>HTML rapporten</w:t>
      </w:r>
      <w:proofErr w:type="gramEnd"/>
    </w:p>
    <w:p w14:paraId="664B531B" w14:textId="737A8EED" w:rsidR="008B45B0" w:rsidRPr="008B45B0" w:rsidRDefault="00C73827" w:rsidP="00C73827">
      <w:pPr>
        <w:pStyle w:val="code"/>
        <w:framePr w:wrap="around"/>
        <w:rPr>
          <w:lang w:eastAsia="en-BE"/>
        </w:rPr>
      </w:pPr>
      <w:proofErr w:type="spellStart"/>
      <w:r w:rsidRPr="00C73827">
        <w:rPr>
          <w:lang w:eastAsia="en-BE"/>
        </w:rPr>
        <w:t>npm</w:t>
      </w:r>
      <w:proofErr w:type="spellEnd"/>
      <w:r w:rsidRPr="00C73827">
        <w:rPr>
          <w:lang w:eastAsia="en-BE"/>
        </w:rPr>
        <w:t xml:space="preserve"> </w:t>
      </w:r>
      <w:proofErr w:type="spellStart"/>
      <w:r w:rsidRPr="00C73827">
        <w:rPr>
          <w:lang w:eastAsia="en-BE"/>
        </w:rPr>
        <w:t>install</w:t>
      </w:r>
      <w:proofErr w:type="spellEnd"/>
      <w:r w:rsidRPr="00C73827">
        <w:rPr>
          <w:lang w:eastAsia="en-BE"/>
        </w:rPr>
        <w:t xml:space="preserve"> -g </w:t>
      </w:r>
      <w:proofErr w:type="spellStart"/>
      <w:r w:rsidRPr="00C73827">
        <w:rPr>
          <w:lang w:eastAsia="en-BE"/>
        </w:rPr>
        <w:t>newman</w:t>
      </w:r>
      <w:proofErr w:type="spellEnd"/>
      <w:r w:rsidRPr="00C73827">
        <w:rPr>
          <w:lang w:eastAsia="en-BE"/>
        </w:rPr>
        <w:t>-reporter-htmlextra</w:t>
      </w:r>
    </w:p>
    <w:p w14:paraId="12254DDA" w14:textId="77777777" w:rsidR="00C8547D" w:rsidRPr="00C8547D" w:rsidRDefault="00C8547D" w:rsidP="00C8547D">
      <w:pPr>
        <w:rPr>
          <w:lang w:val="nl-NL"/>
        </w:rPr>
      </w:pPr>
    </w:p>
    <w:p w14:paraId="16A18F33" w14:textId="7041D1FE" w:rsidR="00024A4E" w:rsidRDefault="00024A4E" w:rsidP="00816191">
      <w:pPr>
        <w:rPr>
          <w:lang w:val="nl-NL"/>
        </w:rPr>
      </w:pPr>
    </w:p>
    <w:p w14:paraId="2821F383" w14:textId="7FB59511" w:rsidR="00FC2198" w:rsidRDefault="000C34A9" w:rsidP="00816191">
      <w:pPr>
        <w:rPr>
          <w:lang w:val="nl-NL"/>
        </w:rPr>
      </w:pPr>
      <w:r w:rsidRPr="000C34A9">
        <w:rPr>
          <w:lang w:val="nl-NL"/>
        </w:rPr>
        <w:drawing>
          <wp:inline distT="0" distB="0" distL="0" distR="0" wp14:anchorId="7424A00A" wp14:editId="7E64DC4C">
            <wp:extent cx="5400675" cy="2981960"/>
            <wp:effectExtent l="0" t="0" r="9525" b="8890"/>
            <wp:docPr id="18" name="Picture 1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websit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08D3" w14:textId="4877C4E6" w:rsidR="00C73827" w:rsidRDefault="00B313D1" w:rsidP="00816191">
      <w:pPr>
        <w:rPr>
          <w:lang w:val="nl-NL"/>
        </w:rPr>
      </w:pPr>
      <w:proofErr w:type="gramStart"/>
      <w:r w:rsidRPr="00FC2198">
        <w:rPr>
          <w:highlight w:val="yellow"/>
          <w:lang w:val="nl-NL"/>
        </w:rPr>
        <w:t>zie</w:t>
      </w:r>
      <w:proofErr w:type="gramEnd"/>
      <w:r w:rsidRPr="00FC2198">
        <w:rPr>
          <w:highlight w:val="yellow"/>
          <w:lang w:val="nl-NL"/>
        </w:rPr>
        <w:t xml:space="preserve"> genereerde HTML rapport</w:t>
      </w:r>
      <w:r w:rsidR="00FC2198" w:rsidRPr="00FC2198">
        <w:rPr>
          <w:highlight w:val="yellow"/>
          <w:lang w:val="nl-NL"/>
        </w:rPr>
        <w:t xml:space="preserve">en in bestand </w:t>
      </w:r>
      <w:r w:rsidR="00FC2198" w:rsidRPr="00FC2198">
        <w:rPr>
          <w:highlight w:val="yellow"/>
          <w:lang w:val="nl-NL"/>
        </w:rPr>
        <w:sym w:font="Wingdings" w:char="F0E8"/>
      </w:r>
      <w:r w:rsidR="00FC2198" w:rsidRPr="00FC2198">
        <w:rPr>
          <w:highlight w:val="yellow"/>
          <w:lang w:val="nl-NL"/>
        </w:rPr>
        <w:t xml:space="preserve"> </w:t>
      </w:r>
      <w:proofErr w:type="spellStart"/>
      <w:r w:rsidR="00FC2198" w:rsidRPr="00FC2198">
        <w:rPr>
          <w:highlight w:val="yellow"/>
          <w:lang w:val="nl-NL"/>
        </w:rPr>
        <w:t>Collections</w:t>
      </w:r>
      <w:proofErr w:type="spellEnd"/>
      <w:r w:rsidR="00FC2198" w:rsidRPr="00FC2198">
        <w:rPr>
          <w:highlight w:val="yellow"/>
          <w:lang w:val="nl-NL"/>
        </w:rPr>
        <w:t>\</w:t>
      </w:r>
      <w:proofErr w:type="spellStart"/>
      <w:r w:rsidR="00FC2198" w:rsidRPr="00FC2198">
        <w:rPr>
          <w:highlight w:val="yellow"/>
          <w:lang w:val="nl-NL"/>
        </w:rPr>
        <w:t>Trello</w:t>
      </w:r>
      <w:proofErr w:type="spellEnd"/>
      <w:r w:rsidR="00FC2198" w:rsidRPr="00FC2198">
        <w:rPr>
          <w:highlight w:val="yellow"/>
          <w:lang w:val="nl-NL"/>
        </w:rPr>
        <w:t>\</w:t>
      </w:r>
      <w:proofErr w:type="spellStart"/>
      <w:r w:rsidR="00FC2198" w:rsidRPr="00FC2198">
        <w:rPr>
          <w:highlight w:val="yellow"/>
          <w:lang w:val="nl-NL"/>
        </w:rPr>
        <w:t>newman</w:t>
      </w:r>
      <w:proofErr w:type="spellEnd"/>
      <w:r>
        <w:rPr>
          <w:lang w:val="nl-NL"/>
        </w:rPr>
        <w:t xml:space="preserve"> </w:t>
      </w:r>
    </w:p>
    <w:p w14:paraId="35C97B81" w14:textId="16FDB765" w:rsidR="00CA6D7E" w:rsidRDefault="00CA6D7E" w:rsidP="00816191">
      <w:pPr>
        <w:rPr>
          <w:lang w:val="nl-NL"/>
        </w:rPr>
      </w:pPr>
    </w:p>
    <w:p w14:paraId="1E715A16" w14:textId="68F9746F" w:rsidR="009B4E0D" w:rsidRPr="00816191" w:rsidRDefault="009B4E0D" w:rsidP="009B4E0D">
      <w:pPr>
        <w:pStyle w:val="Heading2"/>
        <w:rPr>
          <w:lang w:val="nl-NL"/>
        </w:rPr>
      </w:pPr>
      <w:r>
        <w:rPr>
          <w:lang w:val="nl-NL"/>
        </w:rPr>
        <w:t xml:space="preserve">Collectie </w:t>
      </w:r>
      <w:proofErr w:type="spellStart"/>
      <w:r>
        <w:rPr>
          <w:lang w:val="nl-NL"/>
        </w:rPr>
        <w:t>uivoeren</w:t>
      </w:r>
      <w:proofErr w:type="spellEnd"/>
      <w:r>
        <w:rPr>
          <w:lang w:val="nl-NL"/>
        </w:rPr>
        <w:t xml:space="preserve"> vanuit GIT </w:t>
      </w:r>
      <w:proofErr w:type="spellStart"/>
      <w:r>
        <w:rPr>
          <w:lang w:val="nl-NL"/>
        </w:rPr>
        <w:t>repository</w:t>
      </w:r>
      <w:proofErr w:type="spellEnd"/>
    </w:p>
    <w:sectPr w:rsidR="009B4E0D" w:rsidRPr="00816191" w:rsidSect="0004405A">
      <w:headerReference w:type="first" r:id="rId27"/>
      <w:footerReference w:type="first" r:id="rId28"/>
      <w:pgSz w:w="11907" w:h="16840" w:code="9"/>
      <w:pgMar w:top="1418" w:right="1134" w:bottom="1134" w:left="1701" w:header="567" w:footer="567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307D1" w14:textId="77777777" w:rsidR="009F0069" w:rsidRDefault="009F0069">
      <w:r>
        <w:separator/>
      </w:r>
    </w:p>
  </w:endnote>
  <w:endnote w:type="continuationSeparator" w:id="0">
    <w:p w14:paraId="157514E2" w14:textId="77777777" w:rsidR="009F0069" w:rsidRDefault="009F0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ntax Com">
    <w:altName w:val="Arial"/>
    <w:charset w:val="00"/>
    <w:family w:val="swiss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9732A" w14:textId="77777777" w:rsidR="00DD46F1" w:rsidRPr="00FD73FD" w:rsidRDefault="00DD46F1">
    <w:pPr>
      <w:pStyle w:val="Footer"/>
      <w:jc w:val="center"/>
      <w:rPr>
        <w:rFonts w:ascii="Syntax Com" w:hAnsi="Syntax Com"/>
        <w:sz w:val="20"/>
        <w:szCs w:val="20"/>
      </w:rPr>
    </w:pPr>
    <w:r w:rsidRPr="00FD73FD">
      <w:rPr>
        <w:rFonts w:ascii="Syntax Com" w:hAnsi="Syntax Com"/>
        <w:sz w:val="20"/>
        <w:szCs w:val="20"/>
      </w:rPr>
      <w:fldChar w:fldCharType="begin"/>
    </w:r>
    <w:r w:rsidRPr="00FD73FD">
      <w:rPr>
        <w:rFonts w:ascii="Syntax Com" w:hAnsi="Syntax Com"/>
        <w:sz w:val="20"/>
        <w:szCs w:val="20"/>
      </w:rPr>
      <w:instrText xml:space="preserve"> PAGE   \* MERGEFORMAT </w:instrText>
    </w:r>
    <w:r w:rsidRPr="00FD73FD">
      <w:rPr>
        <w:rFonts w:ascii="Syntax Com" w:hAnsi="Syntax Com"/>
        <w:sz w:val="20"/>
        <w:szCs w:val="20"/>
      </w:rPr>
      <w:fldChar w:fldCharType="separate"/>
    </w:r>
    <w:r w:rsidR="00501068">
      <w:rPr>
        <w:rFonts w:ascii="Syntax Com" w:hAnsi="Syntax Com"/>
        <w:noProof/>
        <w:sz w:val="20"/>
        <w:szCs w:val="20"/>
      </w:rPr>
      <w:t>2</w:t>
    </w:r>
    <w:r w:rsidRPr="00FD73FD">
      <w:rPr>
        <w:rFonts w:ascii="Syntax Com" w:hAnsi="Syntax Com"/>
        <w:sz w:val="20"/>
        <w:szCs w:val="20"/>
      </w:rPr>
      <w:fldChar w:fldCharType="end"/>
    </w:r>
  </w:p>
  <w:p w14:paraId="79E409D7" w14:textId="77777777" w:rsidR="00DD46F1" w:rsidRPr="00F84065" w:rsidRDefault="00DD46F1" w:rsidP="00F84065">
    <w:pPr>
      <w:pStyle w:val="Footer"/>
      <w:tabs>
        <w:tab w:val="clear" w:pos="4320"/>
        <w:tab w:val="clear" w:pos="8640"/>
      </w:tabs>
      <w:jc w:val="center"/>
      <w:rPr>
        <w:rFonts w:ascii="Verdana" w:hAnsi="Verdana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A85A3" w14:textId="77777777" w:rsidR="00DD46F1" w:rsidRPr="00727CB8" w:rsidRDefault="00011553" w:rsidP="005D42E4">
    <w:pPr>
      <w:pStyle w:val="Footer"/>
      <w:tabs>
        <w:tab w:val="clear" w:pos="4320"/>
        <w:tab w:val="clear" w:pos="8640"/>
        <w:tab w:val="left" w:pos="8080"/>
      </w:tabs>
      <w:ind w:right="-425"/>
      <w:rPr>
        <w:rFonts w:ascii="Syntax Com" w:hAnsi="Syntax Com"/>
        <w:color w:val="595959"/>
        <w:sz w:val="16"/>
        <w:szCs w:val="16"/>
        <w:lang w:val="nl-BE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24E38FC8" wp14:editId="490FA3B4">
          <wp:simplePos x="0" y="0"/>
          <wp:positionH relativeFrom="margin">
            <wp:posOffset>4076700</wp:posOffset>
          </wp:positionH>
          <wp:positionV relativeFrom="margin">
            <wp:posOffset>9372600</wp:posOffset>
          </wp:positionV>
          <wp:extent cx="1115695" cy="424815"/>
          <wp:effectExtent l="0" t="0" r="8255" b="0"/>
          <wp:wrapSquare wrapText="bothSides"/>
          <wp:docPr id="6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424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BF88F" w14:textId="77777777" w:rsidR="0004405A" w:rsidRPr="00727CB8" w:rsidRDefault="0004405A" w:rsidP="003D5BE7">
    <w:pPr>
      <w:pStyle w:val="Footer"/>
      <w:tabs>
        <w:tab w:val="clear" w:pos="4320"/>
        <w:tab w:val="clear" w:pos="8640"/>
        <w:tab w:val="left" w:pos="8080"/>
      </w:tabs>
      <w:ind w:right="-425"/>
      <w:jc w:val="right"/>
      <w:rPr>
        <w:rFonts w:ascii="Syntax Com" w:hAnsi="Syntax Com"/>
        <w:color w:val="595959"/>
        <w:sz w:val="16"/>
        <w:szCs w:val="16"/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CB9B7" w14:textId="77777777" w:rsidR="009F0069" w:rsidRDefault="009F0069">
      <w:r>
        <w:separator/>
      </w:r>
    </w:p>
  </w:footnote>
  <w:footnote w:type="continuationSeparator" w:id="0">
    <w:p w14:paraId="3D490055" w14:textId="77777777" w:rsidR="009F0069" w:rsidRDefault="009F0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0982B" w14:textId="77777777" w:rsidR="00DD46F1" w:rsidRPr="003104E6" w:rsidRDefault="53552FA6" w:rsidP="0004405A">
    <w:pPr>
      <w:pStyle w:val="Header"/>
      <w:tabs>
        <w:tab w:val="clear" w:pos="8640"/>
        <w:tab w:val="right" w:pos="8364"/>
      </w:tabs>
      <w:ind w:right="-522"/>
      <w:jc w:val="right"/>
      <w:rPr>
        <w:lang w:val="nl-BE"/>
      </w:rPr>
    </w:pPr>
    <w:r>
      <w:rPr>
        <w:noProof/>
      </w:rPr>
      <w:drawing>
        <wp:inline distT="0" distB="0" distL="0" distR="0" wp14:anchorId="253AAEF2" wp14:editId="57564D62">
          <wp:extent cx="2292350" cy="1194050"/>
          <wp:effectExtent l="0" t="0" r="0" b="6350"/>
          <wp:docPr id="5" name="Afbeelding 2" descr="C:\Users\LIESBE~1.RAU\AppData\Local\Temp\odisee_2019_nachtblauw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2350" cy="119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20F4F" w14:textId="77777777" w:rsidR="00DD46F1" w:rsidRPr="003104E6" w:rsidRDefault="00DD46F1" w:rsidP="0004405A">
    <w:pPr>
      <w:pStyle w:val="Header"/>
      <w:ind w:right="-142"/>
      <w:jc w:val="right"/>
      <w:rPr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1860"/>
    <w:multiLevelType w:val="hybridMultilevel"/>
    <w:tmpl w:val="1C4E548A"/>
    <w:lvl w:ilvl="0" w:tplc="E6BC5F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83D"/>
    <w:multiLevelType w:val="hybridMultilevel"/>
    <w:tmpl w:val="5174684C"/>
    <w:lvl w:ilvl="0" w:tplc="2000000F">
      <w:start w:val="1"/>
      <w:numFmt w:val="decimal"/>
      <w:lvlText w:val="%1."/>
      <w:lvlJc w:val="left"/>
      <w:pPr>
        <w:ind w:left="-131" w:hanging="360"/>
      </w:pPr>
    </w:lvl>
    <w:lvl w:ilvl="1" w:tplc="20000019">
      <w:start w:val="1"/>
      <w:numFmt w:val="lowerLetter"/>
      <w:lvlText w:val="%2."/>
      <w:lvlJc w:val="left"/>
      <w:pPr>
        <w:ind w:left="589" w:hanging="360"/>
      </w:pPr>
    </w:lvl>
    <w:lvl w:ilvl="2" w:tplc="2000001B" w:tentative="1">
      <w:start w:val="1"/>
      <w:numFmt w:val="lowerRoman"/>
      <w:lvlText w:val="%3."/>
      <w:lvlJc w:val="right"/>
      <w:pPr>
        <w:ind w:left="1309" w:hanging="180"/>
      </w:pPr>
    </w:lvl>
    <w:lvl w:ilvl="3" w:tplc="2000000F" w:tentative="1">
      <w:start w:val="1"/>
      <w:numFmt w:val="decimal"/>
      <w:lvlText w:val="%4."/>
      <w:lvlJc w:val="left"/>
      <w:pPr>
        <w:ind w:left="2029" w:hanging="360"/>
      </w:pPr>
    </w:lvl>
    <w:lvl w:ilvl="4" w:tplc="20000019" w:tentative="1">
      <w:start w:val="1"/>
      <w:numFmt w:val="lowerLetter"/>
      <w:lvlText w:val="%5."/>
      <w:lvlJc w:val="left"/>
      <w:pPr>
        <w:ind w:left="2749" w:hanging="360"/>
      </w:pPr>
    </w:lvl>
    <w:lvl w:ilvl="5" w:tplc="2000001B" w:tentative="1">
      <w:start w:val="1"/>
      <w:numFmt w:val="lowerRoman"/>
      <w:lvlText w:val="%6."/>
      <w:lvlJc w:val="right"/>
      <w:pPr>
        <w:ind w:left="3469" w:hanging="180"/>
      </w:pPr>
    </w:lvl>
    <w:lvl w:ilvl="6" w:tplc="2000000F" w:tentative="1">
      <w:start w:val="1"/>
      <w:numFmt w:val="decimal"/>
      <w:lvlText w:val="%7."/>
      <w:lvlJc w:val="left"/>
      <w:pPr>
        <w:ind w:left="4189" w:hanging="360"/>
      </w:pPr>
    </w:lvl>
    <w:lvl w:ilvl="7" w:tplc="20000019" w:tentative="1">
      <w:start w:val="1"/>
      <w:numFmt w:val="lowerLetter"/>
      <w:lvlText w:val="%8."/>
      <w:lvlJc w:val="left"/>
      <w:pPr>
        <w:ind w:left="4909" w:hanging="360"/>
      </w:pPr>
    </w:lvl>
    <w:lvl w:ilvl="8" w:tplc="2000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297A67F5"/>
    <w:multiLevelType w:val="hybridMultilevel"/>
    <w:tmpl w:val="5174684C"/>
    <w:lvl w:ilvl="0" w:tplc="2000000F">
      <w:start w:val="1"/>
      <w:numFmt w:val="decimal"/>
      <w:lvlText w:val="%1."/>
      <w:lvlJc w:val="left"/>
      <w:pPr>
        <w:ind w:left="-131" w:hanging="360"/>
      </w:pPr>
    </w:lvl>
    <w:lvl w:ilvl="1" w:tplc="20000019" w:tentative="1">
      <w:start w:val="1"/>
      <w:numFmt w:val="lowerLetter"/>
      <w:lvlText w:val="%2."/>
      <w:lvlJc w:val="left"/>
      <w:pPr>
        <w:ind w:left="589" w:hanging="360"/>
      </w:pPr>
    </w:lvl>
    <w:lvl w:ilvl="2" w:tplc="2000001B" w:tentative="1">
      <w:start w:val="1"/>
      <w:numFmt w:val="lowerRoman"/>
      <w:lvlText w:val="%3."/>
      <w:lvlJc w:val="right"/>
      <w:pPr>
        <w:ind w:left="1309" w:hanging="180"/>
      </w:pPr>
    </w:lvl>
    <w:lvl w:ilvl="3" w:tplc="2000000F" w:tentative="1">
      <w:start w:val="1"/>
      <w:numFmt w:val="decimal"/>
      <w:lvlText w:val="%4."/>
      <w:lvlJc w:val="left"/>
      <w:pPr>
        <w:ind w:left="2029" w:hanging="360"/>
      </w:pPr>
    </w:lvl>
    <w:lvl w:ilvl="4" w:tplc="20000019" w:tentative="1">
      <w:start w:val="1"/>
      <w:numFmt w:val="lowerLetter"/>
      <w:lvlText w:val="%5."/>
      <w:lvlJc w:val="left"/>
      <w:pPr>
        <w:ind w:left="2749" w:hanging="360"/>
      </w:pPr>
    </w:lvl>
    <w:lvl w:ilvl="5" w:tplc="2000001B" w:tentative="1">
      <w:start w:val="1"/>
      <w:numFmt w:val="lowerRoman"/>
      <w:lvlText w:val="%6."/>
      <w:lvlJc w:val="right"/>
      <w:pPr>
        <w:ind w:left="3469" w:hanging="180"/>
      </w:pPr>
    </w:lvl>
    <w:lvl w:ilvl="6" w:tplc="2000000F" w:tentative="1">
      <w:start w:val="1"/>
      <w:numFmt w:val="decimal"/>
      <w:lvlText w:val="%7."/>
      <w:lvlJc w:val="left"/>
      <w:pPr>
        <w:ind w:left="4189" w:hanging="360"/>
      </w:pPr>
    </w:lvl>
    <w:lvl w:ilvl="7" w:tplc="20000019" w:tentative="1">
      <w:start w:val="1"/>
      <w:numFmt w:val="lowerLetter"/>
      <w:lvlText w:val="%8."/>
      <w:lvlJc w:val="left"/>
      <w:pPr>
        <w:ind w:left="4909" w:hanging="360"/>
      </w:pPr>
    </w:lvl>
    <w:lvl w:ilvl="8" w:tplc="2000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67560C6B"/>
    <w:multiLevelType w:val="hybridMultilevel"/>
    <w:tmpl w:val="467EDC12"/>
    <w:lvl w:ilvl="0" w:tplc="2000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2E3"/>
    <w:rsid w:val="00003058"/>
    <w:rsid w:val="00011553"/>
    <w:rsid w:val="00011FD5"/>
    <w:rsid w:val="000153ED"/>
    <w:rsid w:val="000200F8"/>
    <w:rsid w:val="00024A4E"/>
    <w:rsid w:val="000303DE"/>
    <w:rsid w:val="0004405A"/>
    <w:rsid w:val="00053FC9"/>
    <w:rsid w:val="00055005"/>
    <w:rsid w:val="0006445D"/>
    <w:rsid w:val="0007331E"/>
    <w:rsid w:val="0008050A"/>
    <w:rsid w:val="0008448E"/>
    <w:rsid w:val="000A14F1"/>
    <w:rsid w:val="000A2315"/>
    <w:rsid w:val="000B155B"/>
    <w:rsid w:val="000B25E7"/>
    <w:rsid w:val="000C34A9"/>
    <w:rsid w:val="000C7AC3"/>
    <w:rsid w:val="000D0B73"/>
    <w:rsid w:val="000D3814"/>
    <w:rsid w:val="000E6187"/>
    <w:rsid w:val="000F062E"/>
    <w:rsid w:val="000F2B78"/>
    <w:rsid w:val="00100036"/>
    <w:rsid w:val="00101BD8"/>
    <w:rsid w:val="001042E3"/>
    <w:rsid w:val="00115DDD"/>
    <w:rsid w:val="001169BD"/>
    <w:rsid w:val="001172E1"/>
    <w:rsid w:val="00136B7F"/>
    <w:rsid w:val="00156AE6"/>
    <w:rsid w:val="00171F95"/>
    <w:rsid w:val="00183A6D"/>
    <w:rsid w:val="00185032"/>
    <w:rsid w:val="001866BB"/>
    <w:rsid w:val="001A2659"/>
    <w:rsid w:val="001B1AE7"/>
    <w:rsid w:val="001D04BF"/>
    <w:rsid w:val="001D6E99"/>
    <w:rsid w:val="001E0AFE"/>
    <w:rsid w:val="001E6E72"/>
    <w:rsid w:val="001F0831"/>
    <w:rsid w:val="001F2367"/>
    <w:rsid w:val="00200125"/>
    <w:rsid w:val="0020125D"/>
    <w:rsid w:val="002070D0"/>
    <w:rsid w:val="00211618"/>
    <w:rsid w:val="00223E24"/>
    <w:rsid w:val="00227DEF"/>
    <w:rsid w:val="00232CBD"/>
    <w:rsid w:val="00240830"/>
    <w:rsid w:val="002709B4"/>
    <w:rsid w:val="002726EF"/>
    <w:rsid w:val="002750DE"/>
    <w:rsid w:val="0027732D"/>
    <w:rsid w:val="002919A8"/>
    <w:rsid w:val="00294BEE"/>
    <w:rsid w:val="00296CB3"/>
    <w:rsid w:val="002B3BCA"/>
    <w:rsid w:val="002D12B1"/>
    <w:rsid w:val="002D606A"/>
    <w:rsid w:val="00302EF8"/>
    <w:rsid w:val="003104E6"/>
    <w:rsid w:val="00336020"/>
    <w:rsid w:val="00343A73"/>
    <w:rsid w:val="003612EE"/>
    <w:rsid w:val="0037469D"/>
    <w:rsid w:val="003851AD"/>
    <w:rsid w:val="00386572"/>
    <w:rsid w:val="00396207"/>
    <w:rsid w:val="003C3395"/>
    <w:rsid w:val="003C509F"/>
    <w:rsid w:val="003D5BE7"/>
    <w:rsid w:val="003E5D11"/>
    <w:rsid w:val="003F007D"/>
    <w:rsid w:val="003F58C4"/>
    <w:rsid w:val="00406446"/>
    <w:rsid w:val="004157E1"/>
    <w:rsid w:val="00420A3C"/>
    <w:rsid w:val="0042503D"/>
    <w:rsid w:val="00437620"/>
    <w:rsid w:val="00445D98"/>
    <w:rsid w:val="0046749A"/>
    <w:rsid w:val="00474316"/>
    <w:rsid w:val="004832C4"/>
    <w:rsid w:val="004852C1"/>
    <w:rsid w:val="0048668A"/>
    <w:rsid w:val="004906BE"/>
    <w:rsid w:val="00491689"/>
    <w:rsid w:val="004927F1"/>
    <w:rsid w:val="004955DD"/>
    <w:rsid w:val="00495F2C"/>
    <w:rsid w:val="0049629D"/>
    <w:rsid w:val="004A0F6B"/>
    <w:rsid w:val="004B41F0"/>
    <w:rsid w:val="004D3DE6"/>
    <w:rsid w:val="004E2E53"/>
    <w:rsid w:val="004E4E16"/>
    <w:rsid w:val="004E62F2"/>
    <w:rsid w:val="004E776A"/>
    <w:rsid w:val="004E7E53"/>
    <w:rsid w:val="004F0392"/>
    <w:rsid w:val="00501068"/>
    <w:rsid w:val="005019F0"/>
    <w:rsid w:val="00506A5D"/>
    <w:rsid w:val="00513616"/>
    <w:rsid w:val="0051664E"/>
    <w:rsid w:val="005303FA"/>
    <w:rsid w:val="00535BF7"/>
    <w:rsid w:val="005707B8"/>
    <w:rsid w:val="0057328F"/>
    <w:rsid w:val="00585F4A"/>
    <w:rsid w:val="005A0B4E"/>
    <w:rsid w:val="005A5F75"/>
    <w:rsid w:val="005B02FF"/>
    <w:rsid w:val="005C5B6F"/>
    <w:rsid w:val="005C5D80"/>
    <w:rsid w:val="005D2A76"/>
    <w:rsid w:val="005D42E4"/>
    <w:rsid w:val="005E34C6"/>
    <w:rsid w:val="005F7EAE"/>
    <w:rsid w:val="006001EB"/>
    <w:rsid w:val="00622A26"/>
    <w:rsid w:val="00626E96"/>
    <w:rsid w:val="00642514"/>
    <w:rsid w:val="00645BAD"/>
    <w:rsid w:val="00652E82"/>
    <w:rsid w:val="00654E69"/>
    <w:rsid w:val="00671878"/>
    <w:rsid w:val="006B1AF3"/>
    <w:rsid w:val="006C41B0"/>
    <w:rsid w:val="006C6306"/>
    <w:rsid w:val="006D0DDD"/>
    <w:rsid w:val="006D2707"/>
    <w:rsid w:val="006E083C"/>
    <w:rsid w:val="006E36F1"/>
    <w:rsid w:val="006E3D9F"/>
    <w:rsid w:val="006E6935"/>
    <w:rsid w:val="00727CB8"/>
    <w:rsid w:val="007371F2"/>
    <w:rsid w:val="0074703C"/>
    <w:rsid w:val="0075248D"/>
    <w:rsid w:val="00762A69"/>
    <w:rsid w:val="00763DA7"/>
    <w:rsid w:val="00767936"/>
    <w:rsid w:val="00771271"/>
    <w:rsid w:val="007713B2"/>
    <w:rsid w:val="007767C4"/>
    <w:rsid w:val="00780E68"/>
    <w:rsid w:val="00784B3C"/>
    <w:rsid w:val="0079101F"/>
    <w:rsid w:val="00792D70"/>
    <w:rsid w:val="00795C33"/>
    <w:rsid w:val="007A35C1"/>
    <w:rsid w:val="007C26DD"/>
    <w:rsid w:val="007D1DB1"/>
    <w:rsid w:val="007D7DD2"/>
    <w:rsid w:val="007E550F"/>
    <w:rsid w:val="007F5AAF"/>
    <w:rsid w:val="007F7510"/>
    <w:rsid w:val="00803BC1"/>
    <w:rsid w:val="00815B67"/>
    <w:rsid w:val="00816191"/>
    <w:rsid w:val="00836305"/>
    <w:rsid w:val="00840454"/>
    <w:rsid w:val="0085403D"/>
    <w:rsid w:val="008619ED"/>
    <w:rsid w:val="008629E0"/>
    <w:rsid w:val="008652DA"/>
    <w:rsid w:val="00892146"/>
    <w:rsid w:val="00893DEA"/>
    <w:rsid w:val="008B45B0"/>
    <w:rsid w:val="008C78F4"/>
    <w:rsid w:val="008D262F"/>
    <w:rsid w:val="008D40E1"/>
    <w:rsid w:val="008E3E28"/>
    <w:rsid w:val="008E4FA2"/>
    <w:rsid w:val="008F13A0"/>
    <w:rsid w:val="00903D2B"/>
    <w:rsid w:val="00906A57"/>
    <w:rsid w:val="00933149"/>
    <w:rsid w:val="00937881"/>
    <w:rsid w:val="00955061"/>
    <w:rsid w:val="00955A62"/>
    <w:rsid w:val="0096026A"/>
    <w:rsid w:val="0097155D"/>
    <w:rsid w:val="00973F9A"/>
    <w:rsid w:val="00984A47"/>
    <w:rsid w:val="009B4E0D"/>
    <w:rsid w:val="009C0DAE"/>
    <w:rsid w:val="009D3787"/>
    <w:rsid w:val="009F0069"/>
    <w:rsid w:val="009F1913"/>
    <w:rsid w:val="009F5679"/>
    <w:rsid w:val="00A136E5"/>
    <w:rsid w:val="00A150C9"/>
    <w:rsid w:val="00A16EA3"/>
    <w:rsid w:val="00A1770C"/>
    <w:rsid w:val="00A32584"/>
    <w:rsid w:val="00A36985"/>
    <w:rsid w:val="00A509EB"/>
    <w:rsid w:val="00A540D3"/>
    <w:rsid w:val="00A60AFC"/>
    <w:rsid w:val="00A61137"/>
    <w:rsid w:val="00A64481"/>
    <w:rsid w:val="00A8471B"/>
    <w:rsid w:val="00A92CFF"/>
    <w:rsid w:val="00A930E7"/>
    <w:rsid w:val="00AB1E9C"/>
    <w:rsid w:val="00AC7442"/>
    <w:rsid w:val="00AD2592"/>
    <w:rsid w:val="00AD7C26"/>
    <w:rsid w:val="00AE3CBD"/>
    <w:rsid w:val="00B000F4"/>
    <w:rsid w:val="00B10FAA"/>
    <w:rsid w:val="00B14AC1"/>
    <w:rsid w:val="00B15C30"/>
    <w:rsid w:val="00B25B09"/>
    <w:rsid w:val="00B313D1"/>
    <w:rsid w:val="00B36F96"/>
    <w:rsid w:val="00B51564"/>
    <w:rsid w:val="00B532D1"/>
    <w:rsid w:val="00B5382C"/>
    <w:rsid w:val="00B56D6E"/>
    <w:rsid w:val="00B743EE"/>
    <w:rsid w:val="00B84F00"/>
    <w:rsid w:val="00B857AB"/>
    <w:rsid w:val="00BA29B8"/>
    <w:rsid w:val="00BB566B"/>
    <w:rsid w:val="00BC166F"/>
    <w:rsid w:val="00BC316E"/>
    <w:rsid w:val="00BD4706"/>
    <w:rsid w:val="00BD52AF"/>
    <w:rsid w:val="00BE6F27"/>
    <w:rsid w:val="00C060C3"/>
    <w:rsid w:val="00C150B6"/>
    <w:rsid w:val="00C22ED8"/>
    <w:rsid w:val="00C43352"/>
    <w:rsid w:val="00C466AF"/>
    <w:rsid w:val="00C5275B"/>
    <w:rsid w:val="00C5343F"/>
    <w:rsid w:val="00C53647"/>
    <w:rsid w:val="00C577CD"/>
    <w:rsid w:val="00C72002"/>
    <w:rsid w:val="00C73827"/>
    <w:rsid w:val="00C75449"/>
    <w:rsid w:val="00C7772E"/>
    <w:rsid w:val="00C77F10"/>
    <w:rsid w:val="00C84BB4"/>
    <w:rsid w:val="00C8547D"/>
    <w:rsid w:val="00C86449"/>
    <w:rsid w:val="00C922A9"/>
    <w:rsid w:val="00C93E51"/>
    <w:rsid w:val="00C94641"/>
    <w:rsid w:val="00CA6D7E"/>
    <w:rsid w:val="00CD133F"/>
    <w:rsid w:val="00CD136E"/>
    <w:rsid w:val="00CD1B69"/>
    <w:rsid w:val="00CD1D6D"/>
    <w:rsid w:val="00CE27FA"/>
    <w:rsid w:val="00CE2B04"/>
    <w:rsid w:val="00CE566B"/>
    <w:rsid w:val="00CF6245"/>
    <w:rsid w:val="00D02827"/>
    <w:rsid w:val="00D2591C"/>
    <w:rsid w:val="00D377ED"/>
    <w:rsid w:val="00D407D5"/>
    <w:rsid w:val="00D56A88"/>
    <w:rsid w:val="00D96D1E"/>
    <w:rsid w:val="00D97C52"/>
    <w:rsid w:val="00DA632A"/>
    <w:rsid w:val="00DA639E"/>
    <w:rsid w:val="00DB36EA"/>
    <w:rsid w:val="00DC19FC"/>
    <w:rsid w:val="00DC3F08"/>
    <w:rsid w:val="00DC7B39"/>
    <w:rsid w:val="00DD46F1"/>
    <w:rsid w:val="00DF7AD6"/>
    <w:rsid w:val="00E010A7"/>
    <w:rsid w:val="00E12620"/>
    <w:rsid w:val="00E149F1"/>
    <w:rsid w:val="00E22781"/>
    <w:rsid w:val="00E2304A"/>
    <w:rsid w:val="00E25C85"/>
    <w:rsid w:val="00E31276"/>
    <w:rsid w:val="00E35EBB"/>
    <w:rsid w:val="00E56886"/>
    <w:rsid w:val="00E622A3"/>
    <w:rsid w:val="00E85168"/>
    <w:rsid w:val="00EA39F2"/>
    <w:rsid w:val="00EA520D"/>
    <w:rsid w:val="00EA7E66"/>
    <w:rsid w:val="00EB1522"/>
    <w:rsid w:val="00EB312C"/>
    <w:rsid w:val="00EB5659"/>
    <w:rsid w:val="00EB5991"/>
    <w:rsid w:val="00EC3C6D"/>
    <w:rsid w:val="00EC7A57"/>
    <w:rsid w:val="00F0713A"/>
    <w:rsid w:val="00F1068D"/>
    <w:rsid w:val="00F2002B"/>
    <w:rsid w:val="00F2384C"/>
    <w:rsid w:val="00F25E58"/>
    <w:rsid w:val="00F31138"/>
    <w:rsid w:val="00F363A4"/>
    <w:rsid w:val="00F503D8"/>
    <w:rsid w:val="00F706E5"/>
    <w:rsid w:val="00F84065"/>
    <w:rsid w:val="00FA2A83"/>
    <w:rsid w:val="00FA5DE3"/>
    <w:rsid w:val="00FA6404"/>
    <w:rsid w:val="00FB5341"/>
    <w:rsid w:val="00FC0D6A"/>
    <w:rsid w:val="00FC2198"/>
    <w:rsid w:val="00FC3532"/>
    <w:rsid w:val="00FD73FD"/>
    <w:rsid w:val="00FF5A37"/>
    <w:rsid w:val="1B30C7FC"/>
    <w:rsid w:val="22412A1C"/>
    <w:rsid w:val="439AAE9D"/>
    <w:rsid w:val="53552FA6"/>
    <w:rsid w:val="5F5A80A2"/>
    <w:rsid w:val="611D7132"/>
    <w:rsid w:val="77B5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B9D3E6"/>
  <w15:docId w15:val="{DB164D49-ACDE-4099-928F-F96EC1DC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881"/>
    <w:pPr>
      <w:spacing w:before="120" w:after="120"/>
    </w:pPr>
    <w:rPr>
      <w:rFonts w:asciiTheme="minorHAnsi" w:hAnsiTheme="minorHAns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707B8"/>
    <w:pPr>
      <w:keepNext/>
      <w:spacing w:before="0" w:after="240"/>
      <w:outlineLvl w:val="0"/>
    </w:pPr>
    <w:rPr>
      <w:rFonts w:asciiTheme="majorHAnsi" w:eastAsiaTheme="majorEastAsia" w:hAnsiTheme="majorHAnsi" w:cstheme="majorBidi"/>
      <w:bCs/>
      <w:color w:val="1F4E79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5E34C6"/>
    <w:pPr>
      <w:keepNext/>
      <w:spacing w:before="24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E34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746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7469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050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84065"/>
  </w:style>
  <w:style w:type="character" w:customStyle="1" w:styleId="HeaderChar">
    <w:name w:val="Header Char"/>
    <w:link w:val="Header"/>
    <w:rsid w:val="00E010A7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727CB8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0F062E"/>
    <w:pPr>
      <w:framePr w:wrap="around" w:vAnchor="page" w:hAnchor="margin" w:xAlign="right" w:y="6805"/>
      <w:tabs>
        <w:tab w:val="left" w:pos="8896"/>
      </w:tabs>
      <w:jc w:val="right"/>
    </w:pPr>
    <w:rPr>
      <w:b/>
      <w:sz w:val="56"/>
      <w:szCs w:val="56"/>
    </w:rPr>
  </w:style>
  <w:style w:type="character" w:customStyle="1" w:styleId="TitleChar">
    <w:name w:val="Title Char"/>
    <w:link w:val="Title"/>
    <w:uiPriority w:val="10"/>
    <w:semiHidden/>
    <w:rsid w:val="004906BE"/>
    <w:rPr>
      <w:rFonts w:ascii="Corbel" w:hAnsi="Corbel"/>
      <w:b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F062E"/>
    <w:pPr>
      <w:framePr w:wrap="around" w:vAnchor="page" w:hAnchor="margin" w:xAlign="right" w:y="6805"/>
      <w:tabs>
        <w:tab w:val="left" w:pos="9072"/>
      </w:tabs>
      <w:jc w:val="right"/>
    </w:pPr>
    <w:rPr>
      <w:b/>
      <w:sz w:val="32"/>
      <w:szCs w:val="28"/>
    </w:rPr>
  </w:style>
  <w:style w:type="character" w:customStyle="1" w:styleId="SubtitleChar">
    <w:name w:val="Subtitle Char"/>
    <w:link w:val="Subtitle"/>
    <w:uiPriority w:val="11"/>
    <w:semiHidden/>
    <w:rsid w:val="004906BE"/>
    <w:rPr>
      <w:rFonts w:ascii="Corbel" w:hAnsi="Corbel"/>
      <w:b/>
      <w:sz w:val="32"/>
      <w:szCs w:val="28"/>
      <w:lang w:val="en-US" w:eastAsia="en-US"/>
    </w:rPr>
  </w:style>
  <w:style w:type="paragraph" w:customStyle="1" w:styleId="vertrouwelijk">
    <w:name w:val="vertrouwelijk"/>
    <w:basedOn w:val="Normal"/>
    <w:uiPriority w:val="2"/>
    <w:qFormat/>
    <w:rsid w:val="001D6E99"/>
    <w:pPr>
      <w:jc w:val="right"/>
    </w:pPr>
    <w:rPr>
      <w:b/>
      <w:sz w:val="32"/>
      <w:szCs w:val="40"/>
    </w:rPr>
  </w:style>
  <w:style w:type="paragraph" w:customStyle="1" w:styleId="opmerkingen">
    <w:name w:val="opmerkingen"/>
    <w:basedOn w:val="Normal"/>
    <w:uiPriority w:val="2"/>
    <w:qFormat/>
    <w:rsid w:val="001D6E99"/>
    <w:pPr>
      <w:jc w:val="right"/>
    </w:pPr>
    <w:rPr>
      <w:i/>
      <w:color w:val="FF0000"/>
      <w:lang w:val="nl-BE"/>
    </w:rPr>
  </w:style>
  <w:style w:type="paragraph" w:customStyle="1" w:styleId="referentie1">
    <w:name w:val="referentie 1"/>
    <w:basedOn w:val="Normal"/>
    <w:uiPriority w:val="2"/>
    <w:qFormat/>
    <w:rsid w:val="001D6E99"/>
    <w:pPr>
      <w:ind w:right="318"/>
      <w:jc w:val="right"/>
    </w:pPr>
    <w:rPr>
      <w:rFonts w:ascii="Verdana" w:hAnsi="Verdana"/>
      <w:b/>
      <w:color w:val="000000"/>
      <w:szCs w:val="22"/>
    </w:rPr>
  </w:style>
  <w:style w:type="paragraph" w:customStyle="1" w:styleId="academiejaar">
    <w:name w:val="academiejaar"/>
    <w:basedOn w:val="Normal"/>
    <w:uiPriority w:val="2"/>
    <w:qFormat/>
    <w:rsid w:val="001D6E99"/>
    <w:pPr>
      <w:pBdr>
        <w:top w:val="single" w:sz="4" w:space="0" w:color="auto"/>
      </w:pBdr>
      <w:jc w:val="right"/>
    </w:pPr>
    <w:rPr>
      <w:rFonts w:cs="Arial"/>
      <w:b/>
      <w:sz w:val="28"/>
      <w:szCs w:val="28"/>
      <w:lang w:val="nl-NL"/>
    </w:rPr>
  </w:style>
  <w:style w:type="paragraph" w:customStyle="1" w:styleId="referentie2">
    <w:name w:val="referentie 2"/>
    <w:basedOn w:val="Normal"/>
    <w:uiPriority w:val="2"/>
    <w:qFormat/>
    <w:rsid w:val="001D6E99"/>
    <w:pPr>
      <w:ind w:right="-101"/>
      <w:jc w:val="right"/>
    </w:pPr>
    <w:rPr>
      <w:b/>
      <w:sz w:val="28"/>
      <w:lang w:val="nl-BE"/>
    </w:rPr>
  </w:style>
  <w:style w:type="paragraph" w:customStyle="1" w:styleId="kadertitelblad">
    <w:name w:val="kader titelblad"/>
    <w:basedOn w:val="Normal"/>
    <w:uiPriority w:val="2"/>
    <w:qFormat/>
    <w:rsid w:val="00DD46F1"/>
    <w:pPr>
      <w:framePr w:wrap="around" w:hAnchor="margin" w:xAlign="right" w:yAlign="bottom"/>
      <w:spacing w:before="0" w:after="0"/>
      <w:suppressOverlap/>
      <w:jc w:val="right"/>
    </w:pPr>
    <w:rPr>
      <w:sz w:val="26"/>
      <w:szCs w:val="26"/>
    </w:rPr>
  </w:style>
  <w:style w:type="paragraph" w:styleId="NoSpacing">
    <w:name w:val="No Spacing"/>
    <w:link w:val="NoSpacingChar"/>
    <w:uiPriority w:val="1"/>
    <w:qFormat/>
    <w:rsid w:val="000F062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0F062E"/>
    <w:rPr>
      <w:rFonts w:ascii="Calibri" w:hAnsi="Calibr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707B8"/>
    <w:rPr>
      <w:rFonts w:asciiTheme="majorHAnsi" w:eastAsiaTheme="majorEastAsia" w:hAnsiTheme="majorHAnsi" w:cstheme="majorBidi"/>
      <w:bCs/>
      <w:color w:val="1F4E79" w:themeColor="accent1" w:themeShade="80"/>
      <w:kern w:val="32"/>
      <w:sz w:val="36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E34C6"/>
    <w:rPr>
      <w:rFonts w:ascii="Corbel" w:eastAsiaTheme="majorEastAsia" w:hAnsi="Corbel" w:cstheme="majorBidi"/>
      <w:b/>
      <w:bCs/>
      <w:iCs/>
      <w:sz w:val="28"/>
      <w:szCs w:val="28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501068"/>
    <w:rPr>
      <w:color w:val="808080"/>
    </w:rPr>
  </w:style>
  <w:style w:type="character" w:styleId="SubtleEmphasis">
    <w:name w:val="Subtle Emphasis"/>
    <w:basedOn w:val="DefaultParagraphFont"/>
    <w:uiPriority w:val="1"/>
    <w:qFormat/>
    <w:rsid w:val="002750D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rsid w:val="005E34C6"/>
    <w:rPr>
      <w:rFonts w:ascii="Corbel" w:eastAsiaTheme="majorEastAsia" w:hAnsi="Corbel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Style1">
    <w:name w:val="Style1"/>
    <w:basedOn w:val="DefaultParagraphFont"/>
    <w:uiPriority w:val="1"/>
    <w:rsid w:val="00EB312C"/>
    <w:rPr>
      <w:rFonts w:ascii="Corbel" w:hAnsi="Corbel"/>
      <w:b/>
      <w:sz w:val="26"/>
    </w:rPr>
  </w:style>
  <w:style w:type="table" w:styleId="TableGrid">
    <w:name w:val="Table Grid"/>
    <w:basedOn w:val="TableNormal"/>
    <w:uiPriority w:val="59"/>
    <w:rsid w:val="004A0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2">
    <w:name w:val="Style2"/>
    <w:basedOn w:val="DefaultParagraphFont"/>
    <w:uiPriority w:val="1"/>
    <w:rsid w:val="004A0F6B"/>
    <w:rPr>
      <w:rFonts w:ascii="Corbel" w:hAnsi="Corbel"/>
      <w:b/>
      <w:sz w:val="56"/>
    </w:rPr>
  </w:style>
  <w:style w:type="character" w:customStyle="1" w:styleId="Style3">
    <w:name w:val="Style3"/>
    <w:basedOn w:val="DefaultParagraphFont"/>
    <w:uiPriority w:val="1"/>
    <w:rsid w:val="004A0F6B"/>
    <w:rPr>
      <w:rFonts w:ascii="Corbel" w:hAnsi="Corbel"/>
      <w:i/>
      <w:sz w:val="44"/>
    </w:rPr>
  </w:style>
  <w:style w:type="character" w:customStyle="1" w:styleId="Style4">
    <w:name w:val="Style4"/>
    <w:basedOn w:val="DefaultParagraphFont"/>
    <w:uiPriority w:val="1"/>
    <w:rsid w:val="002B3BCA"/>
    <w:rPr>
      <w:rFonts w:ascii="Corbel" w:hAnsi="Corbel"/>
      <w:sz w:val="26"/>
    </w:rPr>
  </w:style>
  <w:style w:type="paragraph" w:styleId="ListParagraph">
    <w:name w:val="List Paragraph"/>
    <w:basedOn w:val="Normal"/>
    <w:uiPriority w:val="34"/>
    <w:qFormat/>
    <w:rsid w:val="001B1AE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C0D6A"/>
    <w:pPr>
      <w:keepLines/>
      <w:spacing w:before="240" w:after="0" w:line="259" w:lineRule="auto"/>
      <w:outlineLvl w:val="9"/>
    </w:pPr>
    <w:rPr>
      <w:b/>
      <w:bCs w:val="0"/>
      <w:color w:val="2E74B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C0D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0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DEA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5707B8"/>
    <w:pPr>
      <w:framePr w:wrap="around" w:vAnchor="text" w:hAnchor="text" w:y="1"/>
      <w:shd w:val="clear" w:color="auto" w:fill="3B3838" w:themeFill="background2" w:themeFillShade="40"/>
    </w:pPr>
    <w:rPr>
      <w:rFonts w:ascii="Courier New" w:hAnsi="Courier New"/>
      <w:sz w:val="20"/>
      <w:lang w:val="en-GB"/>
    </w:rPr>
  </w:style>
  <w:style w:type="character" w:customStyle="1" w:styleId="codeChar">
    <w:name w:val="code Char"/>
    <w:basedOn w:val="DefaultParagraphFont"/>
    <w:link w:val="code"/>
    <w:rsid w:val="005707B8"/>
    <w:rPr>
      <w:rFonts w:ascii="Courier New" w:hAnsi="Courier New"/>
      <w:szCs w:val="24"/>
      <w:shd w:val="clear" w:color="auto" w:fill="3B3838" w:themeFill="background2" w:themeFillShade="40"/>
      <w:lang w:val="en-GB" w:eastAsia="en-US"/>
    </w:rPr>
  </w:style>
  <w:style w:type="character" w:customStyle="1" w:styleId="pln">
    <w:name w:val="pln"/>
    <w:basedOn w:val="DefaultParagraphFont"/>
    <w:rsid w:val="005707B8"/>
  </w:style>
  <w:style w:type="character" w:customStyle="1" w:styleId="pun">
    <w:name w:val="pun"/>
    <w:basedOn w:val="DefaultParagraphFont"/>
    <w:rsid w:val="005707B8"/>
  </w:style>
  <w:style w:type="paragraph" w:styleId="TOC2">
    <w:name w:val="toc 2"/>
    <w:basedOn w:val="Normal"/>
    <w:next w:val="Normal"/>
    <w:autoRedefine/>
    <w:uiPriority w:val="39"/>
    <w:unhideWhenUsed/>
    <w:rsid w:val="0008448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48E"/>
    <w:rPr>
      <w:rFonts w:ascii="Courier New" w:hAnsi="Courier New" w:cs="Courier New"/>
      <w:lang w:val="en-BE" w:eastAsia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ek\OneDrive%20-%20ODISEE\Sjabloon%20opdracht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D8363A2FE0414A85D3A3F4467D6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21C5D-D9B8-4051-9662-BC76700C4505}"/>
      </w:docPartPr>
      <w:docPartBody>
        <w:p w:rsidR="00914762" w:rsidRDefault="003D0505">
          <w:pPr>
            <w:pStyle w:val="D2D8363A2FE0414A85D3A3F4467D61D6"/>
          </w:pPr>
          <w:r w:rsidRPr="00396AE3">
            <w:rPr>
              <w:rStyle w:val="PlaceholderText"/>
            </w:rPr>
            <w:t>Choose an item.</w:t>
          </w:r>
        </w:p>
      </w:docPartBody>
    </w:docPart>
    <w:docPart>
      <w:docPartPr>
        <w:name w:val="08BC1F6AF85D4220A36531BFFBF86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34DB9-F64D-42D8-BDD7-7661180A8B9D}"/>
      </w:docPartPr>
      <w:docPartBody>
        <w:p w:rsidR="00914762" w:rsidRDefault="003D0505">
          <w:pPr>
            <w:pStyle w:val="08BC1F6AF85D4220A36531BFFBF86572"/>
          </w:pPr>
          <w:r w:rsidRPr="00396AE3">
            <w:rPr>
              <w:rStyle w:val="PlaceholderText"/>
            </w:rPr>
            <w:t>Choose an item.</w:t>
          </w:r>
        </w:p>
      </w:docPartBody>
    </w:docPart>
    <w:docPart>
      <w:docPartPr>
        <w:name w:val="8F65A9AC5FD24C9E9DC22D917B3DB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03C57-2BAD-46EC-A045-75291AE0ABDD}"/>
      </w:docPartPr>
      <w:docPartBody>
        <w:p w:rsidR="00914762" w:rsidRDefault="00DF61C1" w:rsidP="00DF61C1">
          <w:pPr>
            <w:pStyle w:val="8F65A9AC5FD24C9E9DC22D917B3DB4741"/>
            <w:framePr w:wrap="around"/>
          </w:pPr>
          <w:r w:rsidRPr="00FC0D6A">
            <w:rPr>
              <w:rStyle w:val="PlaceholderText"/>
              <w:vanish/>
              <w:lang w:val="nl-NL"/>
            </w:rPr>
            <w:t>Choose an item.</w:t>
          </w:r>
        </w:p>
      </w:docPartBody>
    </w:docPart>
    <w:docPart>
      <w:docPartPr>
        <w:name w:val="2288D108E6674BB08F3860C025576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DDDCD-8ED9-4E76-96D5-B48D80982B32}"/>
      </w:docPartPr>
      <w:docPartBody>
        <w:p w:rsidR="00914762" w:rsidRDefault="003D0505">
          <w:pPr>
            <w:pStyle w:val="2288D108E6674BB08F3860C0255763B8"/>
          </w:pPr>
          <w:r w:rsidRPr="00396AE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ntax Com">
    <w:altName w:val="Arial"/>
    <w:charset w:val="00"/>
    <w:family w:val="swiss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62"/>
    <w:rsid w:val="003D0505"/>
    <w:rsid w:val="00914762"/>
    <w:rsid w:val="00A10D5A"/>
    <w:rsid w:val="00AE1B8B"/>
    <w:rsid w:val="00B23679"/>
    <w:rsid w:val="00D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BE" w:eastAsia="en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61C1"/>
    <w:rPr>
      <w:color w:val="808080"/>
    </w:rPr>
  </w:style>
  <w:style w:type="paragraph" w:customStyle="1" w:styleId="D2D8363A2FE0414A85D3A3F4467D61D6">
    <w:name w:val="D2D8363A2FE0414A85D3A3F4467D61D6"/>
  </w:style>
  <w:style w:type="paragraph" w:customStyle="1" w:styleId="08BC1F6AF85D4220A36531BFFBF86572">
    <w:name w:val="08BC1F6AF85D4220A36531BFFBF86572"/>
  </w:style>
  <w:style w:type="paragraph" w:customStyle="1" w:styleId="2288D108E6674BB08F3860C0255763B8">
    <w:name w:val="2288D108E6674BB08F3860C0255763B8"/>
  </w:style>
  <w:style w:type="paragraph" w:customStyle="1" w:styleId="8F65A9AC5FD24C9E9DC22D917B3DB4741">
    <w:name w:val="8F65A9AC5FD24C9E9DC22D917B3DB4741"/>
    <w:rsid w:val="00DF61C1"/>
    <w:pPr>
      <w:framePr w:wrap="around" w:hAnchor="margin" w:xAlign="right" w:yAlign="bottom"/>
      <w:spacing w:after="0" w:line="240" w:lineRule="auto"/>
      <w:suppressOverlap/>
      <w:jc w:val="right"/>
    </w:pPr>
    <w:rPr>
      <w:rFonts w:eastAsia="Times New Roman" w:cs="Times New Roman"/>
      <w:sz w:val="26"/>
      <w:szCs w:val="26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113E71579914A978F9EA6B84DC929" ma:contentTypeVersion="4" ma:contentTypeDescription="Een nieuw document maken." ma:contentTypeScope="" ma:versionID="5d46e19a9140e89796fd587ffa432074">
  <xsd:schema xmlns:xsd="http://www.w3.org/2001/XMLSchema" xmlns:xs="http://www.w3.org/2001/XMLSchema" xmlns:p="http://schemas.microsoft.com/office/2006/metadata/properties" xmlns:ns2="81da5557-8aff-4041-a30b-4188debd6000" xmlns:ns3="60cd9d28-52e3-4393-8dca-71f9f5188a66" targetNamespace="http://schemas.microsoft.com/office/2006/metadata/properties" ma:root="true" ma:fieldsID="8befaf5ef5f2f4e94499bd7337038a8e" ns2:_="" ns3:_="">
    <xsd:import namespace="81da5557-8aff-4041-a30b-4188debd6000"/>
    <xsd:import namespace="60cd9d28-52e3-4393-8dca-71f9f5188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a5557-8aff-4041-a30b-4188debd60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d9d28-52e3-4393-8dca-71f9f5188a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8EAA70-9020-4E69-B1AE-86313D921A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5D0034-8F8A-45A8-807B-01EF528F3E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BD158F-9A2D-443B-9C17-F9718245A6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92D71A-0236-4C2C-8A42-5241E27F8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a5557-8aff-4041-a30b-4188debd6000"/>
    <ds:schemaRef ds:uri="60cd9d28-52e3-4393-8dca-71f9f5188a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opdrachten.dotx</Template>
  <TotalTime>583</TotalTime>
  <Pages>18</Pages>
  <Words>1967</Words>
  <Characters>11213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Ehsal</Company>
  <LinksUpToDate>false</LinksUpToDate>
  <CharactersWithSpaces>13154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 Taneko</dc:creator>
  <cp:lastModifiedBy>Adrien Taneko Kuatche</cp:lastModifiedBy>
  <cp:revision>52</cp:revision>
  <cp:lastPrinted>2021-10-01T10:25:00Z</cp:lastPrinted>
  <dcterms:created xsi:type="dcterms:W3CDTF">2021-10-10T22:01:00Z</dcterms:created>
  <dcterms:modified xsi:type="dcterms:W3CDTF">2021-10-17T19:44:00Z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0x01010008D113E71579914A978F9EA6B84DC929</vt:lpwstr>
  </property>
</Properties>
</file>